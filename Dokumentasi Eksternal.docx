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14A44610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7B67A8CC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5B2BB4">
              <w:rPr>
                <w:rFonts w:ascii="Arial Narrow" w:hAnsi="Arial Narrow" w:cs="Tahoma"/>
                <w:sz w:val="36"/>
              </w:rPr>
              <w:t>COMP6176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759ACF4F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5B2BB4">
              <w:rPr>
                <w:rFonts w:ascii="Arial Narrow" w:hAnsi="Arial Narrow" w:cs="Tahoma"/>
                <w:sz w:val="36"/>
              </w:rPr>
              <w:t>Human and Computer Interaction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5C330347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[Even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5B2BB4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5B2BB4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36B5003D" w:rsidR="009F37DD" w:rsidRPr="00740F48" w:rsidRDefault="005B2BB4" w:rsidP="002F11B8">
      <w:pPr>
        <w:spacing w:line="360" w:lineRule="auto"/>
        <w:ind w:firstLine="360"/>
        <w:rPr>
          <w:sz w:val="28"/>
          <w:szCs w:val="28"/>
        </w:rPr>
      </w:pPr>
      <w:r>
        <w:t>YBIKE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3DC5783A" w:rsidR="00740F48" w:rsidRPr="009F37DD" w:rsidRDefault="009B4837" w:rsidP="002F11B8">
      <w:pPr>
        <w:spacing w:line="360" w:lineRule="auto"/>
        <w:ind w:firstLine="360"/>
      </w:pPr>
      <w:proofErr w:type="spellStart"/>
      <w:r>
        <w:t>Ybike</w:t>
      </w:r>
      <w:proofErr w:type="spellEnd"/>
      <w:r>
        <w:t xml:space="preserve"> merupakan </w:t>
      </w:r>
      <w:proofErr w:type="spellStart"/>
      <w:r>
        <w:t>sebuah</w:t>
      </w:r>
      <w:proofErr w:type="spellEnd"/>
      <w:r>
        <w:t xml:space="preserve"> dealer yang dimana dealer ini </w:t>
      </w:r>
      <w:proofErr w:type="spellStart"/>
      <w:r>
        <w:t>menjual</w:t>
      </w:r>
      <w:proofErr w:type="spellEnd"/>
      <w:r>
        <w:t xml:space="preserve"> motor paling </w:t>
      </w:r>
      <w:proofErr w:type="spellStart"/>
      <w:r>
        <w:t>terbaik</w:t>
      </w:r>
      <w:proofErr w:type="spellEnd"/>
      <w:r>
        <w:t xml:space="preserve"> di </w:t>
      </w:r>
      <w:proofErr w:type="spellStart"/>
      <w:r>
        <w:t>kelasnya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YBIKE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motor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showroom-</w:t>
      </w:r>
      <w:proofErr w:type="spellStart"/>
      <w:r>
        <w:t>nya</w:t>
      </w:r>
      <w:proofErr w:type="spellEnd"/>
      <w:r>
        <w:t xml:space="preserve">, maka </w:t>
      </w:r>
      <w:proofErr w:type="spellStart"/>
      <w:r>
        <w:t>perusahaan</w:t>
      </w:r>
      <w:proofErr w:type="spellEnd"/>
      <w:r>
        <w:t xml:space="preserve"> YBIKE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YBIKE juga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dalam </w:t>
      </w:r>
      <w:proofErr w:type="spellStart"/>
      <w:r>
        <w:t>websitenya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motor di YBIKE </w:t>
      </w:r>
      <w:proofErr w:type="spellStart"/>
      <w:r>
        <w:t>lewat</w:t>
      </w:r>
      <w:proofErr w:type="spellEnd"/>
      <w:r>
        <w:t xml:space="preserve"> website. Maka YBIKE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showroom </w:t>
      </w:r>
      <w:proofErr w:type="spellStart"/>
      <w:r>
        <w:t>secara</w:t>
      </w:r>
      <w:proofErr w:type="spellEnd"/>
      <w:r>
        <w:t xml:space="preserve"> OFFLINE. Dengan kata lain, YBIKE </w:t>
      </w:r>
      <w:proofErr w:type="spellStart"/>
      <w:r>
        <w:t>hadir</w:t>
      </w:r>
      <w:proofErr w:type="spellEnd"/>
      <w:r>
        <w:t xml:space="preserve"> dengan </w:t>
      </w:r>
      <w:proofErr w:type="spellStart"/>
      <w:r>
        <w:t>berbentuk</w:t>
      </w:r>
      <w:proofErr w:type="spellEnd"/>
      <w:r>
        <w:t xml:space="preserve"> website yang dimana user dapat mencari motor </w:t>
      </w:r>
      <w:proofErr w:type="spellStart"/>
      <w:r>
        <w:t>secara</w:t>
      </w:r>
      <w:proofErr w:type="spellEnd"/>
      <w:r>
        <w:t xml:space="preserve"> ONLINE</w:t>
      </w:r>
      <w:r w:rsidR="00FC30FB">
        <w:t xml:space="preserve"> </w:t>
      </w:r>
      <w:r>
        <w:t xml:space="preserve">(daring)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rumah</w:t>
      </w:r>
      <w:proofErr w:type="spellEnd"/>
      <w:r w:rsidR="00FC30FB">
        <w:t xml:space="preserve">. Kami juga </w:t>
      </w:r>
      <w:proofErr w:type="spellStart"/>
      <w:r w:rsidR="00FC30FB">
        <w:t>menciptakan</w:t>
      </w:r>
      <w:proofErr w:type="spellEnd"/>
      <w:r w:rsidR="00FC30FB">
        <w:t xml:space="preserve"> logo </w:t>
      </w:r>
      <w:proofErr w:type="spellStart"/>
      <w:r w:rsidR="00FC30FB">
        <w:t>sendiri</w:t>
      </w:r>
      <w:proofErr w:type="spellEnd"/>
      <w:r w:rsidR="00FC30FB">
        <w:t xml:space="preserve"> yang dimana </w:t>
      </w:r>
      <w:proofErr w:type="spellStart"/>
      <w:r w:rsidR="00FC30FB">
        <w:t>membuat</w:t>
      </w:r>
      <w:proofErr w:type="spellEnd"/>
      <w:r w:rsidR="00FC30FB">
        <w:t xml:space="preserve"> logo </w:t>
      </w:r>
      <w:proofErr w:type="spellStart"/>
      <w:r w:rsidR="00FC30FB">
        <w:t>secara</w:t>
      </w:r>
      <w:proofErr w:type="spellEnd"/>
      <w:r w:rsidR="00FC30FB">
        <w:t xml:space="preserve"> simple yang </w:t>
      </w:r>
      <w:proofErr w:type="spellStart"/>
      <w:r w:rsidR="00FC30FB">
        <w:t>memiliki</w:t>
      </w:r>
      <w:proofErr w:type="spellEnd"/>
      <w:r w:rsidR="00FC30FB">
        <w:t xml:space="preserve"> </w:t>
      </w:r>
      <w:proofErr w:type="spellStart"/>
      <w:r w:rsidR="00FC30FB">
        <w:t>makna</w:t>
      </w:r>
      <w:proofErr w:type="spellEnd"/>
      <w:r w:rsidR="00FC30FB">
        <w:t xml:space="preserve"> yaitu ‘</w:t>
      </w:r>
      <w:proofErr w:type="spellStart"/>
      <w:r w:rsidR="00FC30FB">
        <w:t>mudahnya</w:t>
      </w:r>
      <w:proofErr w:type="spellEnd"/>
      <w:r w:rsidR="00FC30FB">
        <w:t xml:space="preserve"> dalam </w:t>
      </w:r>
      <w:proofErr w:type="spellStart"/>
      <w:r w:rsidR="00FC30FB">
        <w:t>melakukan</w:t>
      </w:r>
      <w:proofErr w:type="spellEnd"/>
      <w:r w:rsidR="00FC30FB">
        <w:t xml:space="preserve"> </w:t>
      </w:r>
      <w:proofErr w:type="spellStart"/>
      <w:r w:rsidR="00FC30FB">
        <w:t>pembayaran</w:t>
      </w:r>
      <w:proofErr w:type="spellEnd"/>
      <w:r w:rsidR="00FC30FB">
        <w:t xml:space="preserve"> Bersama YBIKE’. </w:t>
      </w:r>
      <w:proofErr w:type="spellStart"/>
      <w:r w:rsidR="00FC30FB">
        <w:t>Berikut</w:t>
      </w:r>
      <w:proofErr w:type="spellEnd"/>
      <w:r w:rsidR="00FC30FB">
        <w:t xml:space="preserve"> </w:t>
      </w:r>
      <w:proofErr w:type="spellStart"/>
      <w:r w:rsidR="00FC30FB">
        <w:t>desain</w:t>
      </w:r>
      <w:proofErr w:type="spellEnd"/>
      <w:r w:rsidR="00FC30FB">
        <w:t xml:space="preserve"> website kami</w:t>
      </w:r>
      <w:r w:rsidR="0031121B">
        <w:t>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79BFB438" w:rsidR="00B2372A" w:rsidRDefault="005B2BB4" w:rsidP="002F11B8">
      <w:pPr>
        <w:pStyle w:val="ListParagraph"/>
        <w:numPr>
          <w:ilvl w:val="0"/>
          <w:numId w:val="20"/>
        </w:numPr>
        <w:spacing w:line="360" w:lineRule="auto"/>
      </w:pPr>
      <w:r>
        <w:t>Home</w:t>
      </w:r>
    </w:p>
    <w:p w14:paraId="4A71C746" w14:textId="459EA4D5" w:rsidR="005B2BB4" w:rsidRDefault="005B2BB4" w:rsidP="005B2BB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5726C54" wp14:editId="57931E97">
            <wp:extent cx="6280785" cy="2590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6641" w14:textId="297EB02C" w:rsidR="005B2BB4" w:rsidRDefault="005B2BB4" w:rsidP="005B2BB4">
      <w:pPr>
        <w:pStyle w:val="ListParagraph"/>
        <w:spacing w:line="360" w:lineRule="auto"/>
      </w:pPr>
      <w:r>
        <w:lastRenderedPageBreak/>
        <w:t xml:space="preserve">Pada </w:t>
      </w:r>
      <w:proofErr w:type="spellStart"/>
      <w:r>
        <w:t>bagian</w:t>
      </w:r>
      <w:proofErr w:type="spellEnd"/>
      <w:r>
        <w:t xml:space="preserve"> ini, User dapat </w:t>
      </w:r>
      <w:proofErr w:type="spellStart"/>
      <w:r>
        <w:t>masuk</w:t>
      </w:r>
      <w:proofErr w:type="spellEnd"/>
      <w:r>
        <w:t xml:space="preserve"> dalam homepage yang dimana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image-slider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gmbran</w:t>
      </w:r>
      <w:proofErr w:type="spellEnd"/>
      <w:r>
        <w:t xml:space="preserve"> gallery acara dan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image. Pada </w:t>
      </w:r>
      <w:proofErr w:type="spellStart"/>
      <w:r>
        <w:t>bagian</w:t>
      </w:r>
      <w:proofErr w:type="spellEnd"/>
      <w:r>
        <w:t xml:space="preserve"> kedua user dapat juga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Ybike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user dapat </w:t>
      </w:r>
      <w:proofErr w:type="spellStart"/>
      <w:r>
        <w:t>melihat</w:t>
      </w:r>
      <w:proofErr w:type="spellEnd"/>
      <w:r>
        <w:t xml:space="preserve"> our product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yang dimana dapat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kawasako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vixian</w:t>
      </w:r>
      <w:proofErr w:type="spellEnd"/>
      <w:r>
        <w:t xml:space="preserve">. Ketika user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satunya</w:t>
      </w:r>
      <w:proofErr w:type="spellEnd"/>
      <w:r>
        <w:t xml:space="preserve">, maka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</w:t>
      </w:r>
      <w:proofErr w:type="spellStart"/>
      <w:r>
        <w:t>yg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KawasakoPage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,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YBIKE.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ditanyakan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berminat</w:t>
      </w:r>
      <w:proofErr w:type="spellEnd"/>
      <w:r>
        <w:t xml:space="preserve"> dapat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Reserve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footer </w:t>
      </w:r>
      <w:proofErr w:type="spellStart"/>
      <w:r>
        <w:t>yg</w:t>
      </w:r>
      <w:proofErr w:type="spellEnd"/>
      <w:r>
        <w:t xml:space="preserve"> dimana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YBIKE</w:t>
      </w:r>
      <w:r w:rsidR="00711531">
        <w:t xml:space="preserve">. Footer dapat </w:t>
      </w:r>
      <w:proofErr w:type="spellStart"/>
      <w:r w:rsidR="00711531">
        <w:t>ditemukan</w:t>
      </w:r>
      <w:proofErr w:type="spellEnd"/>
      <w:r w:rsidR="00711531">
        <w:t xml:space="preserve"> di </w:t>
      </w:r>
      <w:proofErr w:type="spellStart"/>
      <w:r w:rsidR="00711531">
        <w:t>setiap</w:t>
      </w:r>
      <w:proofErr w:type="spellEnd"/>
      <w:r w:rsidR="00711531">
        <w:t xml:space="preserve"> page website </w:t>
      </w:r>
      <w:proofErr w:type="spellStart"/>
      <w:r w:rsidR="00711531">
        <w:t>bagian</w:t>
      </w:r>
      <w:proofErr w:type="spellEnd"/>
      <w:r w:rsidR="00711531">
        <w:t xml:space="preserve"> </w:t>
      </w:r>
      <w:proofErr w:type="spellStart"/>
      <w:r w:rsidR="00711531">
        <w:t>bawah</w:t>
      </w:r>
      <w:proofErr w:type="spellEnd"/>
      <w:r w:rsidR="00711531">
        <w:t>.</w:t>
      </w:r>
    </w:p>
    <w:p w14:paraId="089F315B" w14:textId="4E29BD61" w:rsidR="005B2BB4" w:rsidRDefault="005B2BB4" w:rsidP="005B2BB4">
      <w:pPr>
        <w:pStyle w:val="ListParagraph"/>
        <w:numPr>
          <w:ilvl w:val="0"/>
          <w:numId w:val="20"/>
        </w:numPr>
        <w:spacing w:line="360" w:lineRule="auto"/>
      </w:pPr>
      <w:r>
        <w:t>Product</w:t>
      </w:r>
    </w:p>
    <w:p w14:paraId="325307BC" w14:textId="37BC9D6A" w:rsidR="005B2BB4" w:rsidRDefault="005B2BB4" w:rsidP="005B2BB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B6810AE" wp14:editId="07A3F362">
            <wp:extent cx="6280785" cy="3209925"/>
            <wp:effectExtent l="0" t="0" r="571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C8CB" w14:textId="0F7E1624" w:rsidR="005B2BB4" w:rsidRDefault="005B2BB4" w:rsidP="005B2BB4">
      <w:pPr>
        <w:pStyle w:val="ListParagraph"/>
        <w:spacing w:line="360" w:lineRule="auto"/>
      </w:pPr>
      <w:r>
        <w:t xml:space="preserve">Pada </w:t>
      </w:r>
      <w:proofErr w:type="spellStart"/>
      <w:r>
        <w:t>bagian</w:t>
      </w:r>
      <w:proofErr w:type="spellEnd"/>
      <w:r>
        <w:t xml:space="preserve"> product page, kami </w:t>
      </w:r>
      <w:proofErr w:type="spellStart"/>
      <w:r>
        <w:t>menampilkan</w:t>
      </w:r>
      <w:proofErr w:type="spellEnd"/>
      <w:r>
        <w:t xml:space="preserve"> 2 </w:t>
      </w:r>
      <w:proofErr w:type="spellStart"/>
      <w:r>
        <w:t>merek</w:t>
      </w:r>
      <w:proofErr w:type="spellEnd"/>
      <w:r>
        <w:t xml:space="preserve"> yang dapat </w:t>
      </w:r>
      <w:proofErr w:type="spellStart"/>
      <w:r>
        <w:t>dilihat</w:t>
      </w:r>
      <w:proofErr w:type="spellEnd"/>
      <w:r>
        <w:t xml:space="preserve"> yaitu </w:t>
      </w:r>
      <w:proofErr w:type="spellStart"/>
      <w:r>
        <w:t>Kawasako</w:t>
      </w:r>
      <w:proofErr w:type="spellEnd"/>
      <w:r>
        <w:t xml:space="preserve"> dan </w:t>
      </w:r>
      <w:proofErr w:type="spellStart"/>
      <w:r>
        <w:t>Vixian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most selling </w:t>
      </w:r>
      <w:proofErr w:type="spellStart"/>
      <w:r>
        <w:t>motorcyles</w:t>
      </w:r>
      <w:proofErr w:type="spellEnd"/>
      <w:r>
        <w:t xml:space="preserve"> yang dimana motor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dibeli</w:t>
      </w:r>
      <w:proofErr w:type="spellEnd"/>
      <w:r>
        <w:t>/</w:t>
      </w:r>
      <w:proofErr w:type="spellStart"/>
      <w:r>
        <w:t>diminati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user </w:t>
      </w:r>
      <w:proofErr w:type="spellStart"/>
      <w:r>
        <w:t>memilih</w:t>
      </w:r>
      <w:proofErr w:type="spellEnd"/>
      <w:r>
        <w:t xml:space="preserve"> 3 motor </w:t>
      </w:r>
      <w:proofErr w:type="spellStart"/>
      <w:r>
        <w:t>tersebut</w:t>
      </w:r>
      <w:proofErr w:type="spellEnd"/>
      <w:r>
        <w:t xml:space="preserve">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711531">
        <w:t xml:space="preserve">motor yang </w:t>
      </w:r>
      <w:proofErr w:type="spellStart"/>
      <w:r w:rsidR="00711531">
        <w:t>dipilih</w:t>
      </w:r>
      <w:proofErr w:type="spellEnd"/>
      <w:r w:rsidR="00711531">
        <w:t xml:space="preserve"> </w:t>
      </w:r>
      <w:proofErr w:type="spellStart"/>
      <w:r w:rsidR="00711531">
        <w:t>secara</w:t>
      </w:r>
      <w:proofErr w:type="spellEnd"/>
      <w:r w:rsidR="00711531">
        <w:t xml:space="preserve"> detail.</w:t>
      </w:r>
    </w:p>
    <w:p w14:paraId="73241534" w14:textId="4A4E5996" w:rsidR="009B4837" w:rsidRDefault="009B4837" w:rsidP="005B2BB4">
      <w:pPr>
        <w:pStyle w:val="ListParagraph"/>
        <w:spacing w:line="360" w:lineRule="auto"/>
      </w:pPr>
    </w:p>
    <w:p w14:paraId="3ACFA656" w14:textId="4B2CF8B9" w:rsidR="009B4837" w:rsidRDefault="009B4837" w:rsidP="005B2BB4">
      <w:pPr>
        <w:pStyle w:val="ListParagraph"/>
        <w:spacing w:line="360" w:lineRule="auto"/>
      </w:pPr>
    </w:p>
    <w:p w14:paraId="174EB5FD" w14:textId="41A86A26" w:rsidR="009B4837" w:rsidRDefault="009B4837" w:rsidP="005B2BB4">
      <w:pPr>
        <w:pStyle w:val="ListParagraph"/>
        <w:spacing w:line="360" w:lineRule="auto"/>
      </w:pPr>
    </w:p>
    <w:p w14:paraId="74FD1954" w14:textId="2CC1B071" w:rsidR="009B4837" w:rsidRDefault="009B4837" w:rsidP="005B2BB4">
      <w:pPr>
        <w:pStyle w:val="ListParagraph"/>
        <w:spacing w:line="360" w:lineRule="auto"/>
      </w:pPr>
    </w:p>
    <w:p w14:paraId="1D9A9B85" w14:textId="4F4D0732" w:rsidR="009B4837" w:rsidRDefault="009B4837" w:rsidP="005B2BB4">
      <w:pPr>
        <w:pStyle w:val="ListParagraph"/>
        <w:spacing w:line="360" w:lineRule="auto"/>
      </w:pPr>
    </w:p>
    <w:p w14:paraId="5919E6C0" w14:textId="51B62891" w:rsidR="009B4837" w:rsidRDefault="009B4837" w:rsidP="005B2BB4">
      <w:pPr>
        <w:pStyle w:val="ListParagraph"/>
        <w:spacing w:line="360" w:lineRule="auto"/>
      </w:pPr>
    </w:p>
    <w:p w14:paraId="543F3431" w14:textId="77777777" w:rsidR="009B4837" w:rsidRDefault="009B4837" w:rsidP="005B2BB4">
      <w:pPr>
        <w:pStyle w:val="ListParagraph"/>
        <w:spacing w:line="360" w:lineRule="auto"/>
      </w:pPr>
    </w:p>
    <w:p w14:paraId="592058D5" w14:textId="2F83F1C5" w:rsidR="005B2BB4" w:rsidRDefault="00711531" w:rsidP="005B2BB4">
      <w:pPr>
        <w:pStyle w:val="ListParagraph"/>
        <w:numPr>
          <w:ilvl w:val="0"/>
          <w:numId w:val="20"/>
        </w:numPr>
        <w:spacing w:line="360" w:lineRule="auto"/>
      </w:pPr>
      <w:proofErr w:type="spellStart"/>
      <w:r>
        <w:lastRenderedPageBreak/>
        <w:t>Kawasako</w:t>
      </w:r>
      <w:proofErr w:type="spellEnd"/>
      <w:r>
        <w:t xml:space="preserve"> Page</w:t>
      </w:r>
    </w:p>
    <w:p w14:paraId="73DEE369" w14:textId="727A301B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8D9A62A" wp14:editId="1AF98BF0">
            <wp:extent cx="6280785" cy="268605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654F" w14:textId="6423EF97" w:rsidR="00711531" w:rsidRDefault="00711531" w:rsidP="00711531">
      <w:pPr>
        <w:pStyle w:val="ListParagraph"/>
        <w:spacing w:line="360" w:lineRule="auto"/>
      </w:pPr>
      <w:r>
        <w:t xml:space="preserve">Pada </w:t>
      </w:r>
      <w:proofErr w:type="spellStart"/>
      <w:r>
        <w:t>bagian</w:t>
      </w:r>
      <w:proofErr w:type="spellEnd"/>
      <w:r>
        <w:t xml:space="preserve"> ini, user dapat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motor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 </w:t>
      </w:r>
      <w:proofErr w:type="spellStart"/>
      <w:r>
        <w:t>Kawasako</w:t>
      </w:r>
      <w:proofErr w:type="spellEnd"/>
      <w:r>
        <w:t>.</w:t>
      </w:r>
    </w:p>
    <w:p w14:paraId="51AB69F1" w14:textId="6AFC2DE3" w:rsidR="00711531" w:rsidRDefault="00711531" w:rsidP="00711531">
      <w:pPr>
        <w:pStyle w:val="ListParagraph"/>
        <w:numPr>
          <w:ilvl w:val="0"/>
          <w:numId w:val="20"/>
        </w:numPr>
        <w:spacing w:line="360" w:lineRule="auto"/>
      </w:pPr>
      <w:proofErr w:type="spellStart"/>
      <w:r>
        <w:t>Kawasako</w:t>
      </w:r>
      <w:proofErr w:type="spellEnd"/>
      <w:r>
        <w:t xml:space="preserve"> Ninja ZX25R (salah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motor yang </w:t>
      </w:r>
      <w:proofErr w:type="spellStart"/>
      <w:r>
        <w:t>dijual</w:t>
      </w:r>
      <w:proofErr w:type="spellEnd"/>
      <w:r>
        <w:t>)</w:t>
      </w:r>
    </w:p>
    <w:p w14:paraId="67793E32" w14:textId="44D9AD49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A8E8D06" wp14:editId="072C2D7C">
            <wp:extent cx="6280785" cy="3194050"/>
            <wp:effectExtent l="0" t="0" r="571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F0B" w14:textId="17C21CC3" w:rsidR="00711531" w:rsidRDefault="00711531" w:rsidP="00711531">
      <w:pPr>
        <w:pStyle w:val="ListParagraph"/>
        <w:spacing w:line="360" w:lineRule="auto"/>
      </w:pPr>
      <w:r>
        <w:t xml:space="preserve">User dapat </w:t>
      </w:r>
      <w:proofErr w:type="spellStart"/>
      <w:r>
        <w:t>melihat</w:t>
      </w:r>
      <w:proofErr w:type="spellEnd"/>
      <w:r>
        <w:t xml:space="preserve"> motor </w:t>
      </w:r>
      <w:proofErr w:type="spellStart"/>
      <w:r>
        <w:t>secara</w:t>
      </w:r>
      <w:proofErr w:type="spellEnd"/>
      <w:r>
        <w:t xml:space="preserve"> detail dan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detail </w:t>
      </w:r>
      <w:proofErr w:type="spellStart"/>
      <w:r>
        <w:t>tersebut</w:t>
      </w:r>
      <w:proofErr w:type="spellEnd"/>
      <w:r>
        <w:t>.</w:t>
      </w:r>
    </w:p>
    <w:p w14:paraId="0CD619F8" w14:textId="0CAEEA42" w:rsidR="009B4837" w:rsidRDefault="009B4837" w:rsidP="00711531">
      <w:pPr>
        <w:pStyle w:val="ListParagraph"/>
        <w:spacing w:line="360" w:lineRule="auto"/>
      </w:pPr>
    </w:p>
    <w:p w14:paraId="2D5D8B11" w14:textId="78ACE1A4" w:rsidR="009B4837" w:rsidRDefault="009B4837" w:rsidP="00711531">
      <w:pPr>
        <w:pStyle w:val="ListParagraph"/>
        <w:spacing w:line="360" w:lineRule="auto"/>
      </w:pPr>
    </w:p>
    <w:p w14:paraId="1B5941F2" w14:textId="4A43B402" w:rsidR="009B4837" w:rsidRDefault="009B4837" w:rsidP="00711531">
      <w:pPr>
        <w:pStyle w:val="ListParagraph"/>
        <w:spacing w:line="360" w:lineRule="auto"/>
      </w:pPr>
    </w:p>
    <w:p w14:paraId="225D9B6D" w14:textId="7C20713F" w:rsidR="009B4837" w:rsidRDefault="009B4837" w:rsidP="00711531">
      <w:pPr>
        <w:pStyle w:val="ListParagraph"/>
        <w:spacing w:line="360" w:lineRule="auto"/>
      </w:pPr>
    </w:p>
    <w:p w14:paraId="03A57720" w14:textId="77777777" w:rsidR="009B4837" w:rsidRDefault="009B4837" w:rsidP="00711531">
      <w:pPr>
        <w:pStyle w:val="ListParagraph"/>
        <w:spacing w:line="360" w:lineRule="auto"/>
      </w:pPr>
    </w:p>
    <w:p w14:paraId="627796BC" w14:textId="3E973343" w:rsidR="00711531" w:rsidRDefault="00711531" w:rsidP="00711531">
      <w:pPr>
        <w:pStyle w:val="ListParagraph"/>
        <w:numPr>
          <w:ilvl w:val="0"/>
          <w:numId w:val="20"/>
        </w:numPr>
        <w:spacing w:line="360" w:lineRule="auto"/>
      </w:pPr>
      <w:proofErr w:type="spellStart"/>
      <w:r>
        <w:lastRenderedPageBreak/>
        <w:t>Vixian</w:t>
      </w:r>
      <w:proofErr w:type="spellEnd"/>
      <w:r>
        <w:t xml:space="preserve"> Page</w:t>
      </w:r>
    </w:p>
    <w:p w14:paraId="49965526" w14:textId="15DD9DD9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BD5B5A0" wp14:editId="21069DBA">
            <wp:extent cx="6280785" cy="3237230"/>
            <wp:effectExtent l="0" t="0" r="571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46ED" w14:textId="051938FD" w:rsidR="00711531" w:rsidRDefault="00711531" w:rsidP="00711531">
      <w:pPr>
        <w:pStyle w:val="ListParagraph"/>
        <w:spacing w:line="360" w:lineRule="auto"/>
      </w:pPr>
      <w:r>
        <w:t xml:space="preserve">Ketika user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vixian</w:t>
      </w:r>
      <w:proofErr w:type="spellEnd"/>
      <w:r>
        <w:t xml:space="preserve"> page,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dengan </w:t>
      </w:r>
      <w:proofErr w:type="spellStart"/>
      <w:r>
        <w:t>Kawasako</w:t>
      </w:r>
      <w:proofErr w:type="spellEnd"/>
      <w:r>
        <w:t xml:space="preserve"> Page. Dan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melihat</w:t>
      </w:r>
      <w:proofErr w:type="spellEnd"/>
      <w:r>
        <w:t xml:space="preserve"> motor </w:t>
      </w:r>
      <w:proofErr w:type="spellStart"/>
      <w:r>
        <w:t>secara</w:t>
      </w:r>
      <w:proofErr w:type="spellEnd"/>
      <w:r>
        <w:t xml:space="preserve"> detail, maka user dapat </w:t>
      </w:r>
      <w:proofErr w:type="spellStart"/>
      <w:r>
        <w:t>melihat</w:t>
      </w:r>
      <w:proofErr w:type="spellEnd"/>
      <w:r>
        <w:t xml:space="preserve"> motor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sesui</w:t>
      </w:r>
      <w:proofErr w:type="spellEnd"/>
      <w:r>
        <w:t xml:space="preserve"> dengan page no 4(</w:t>
      </w:r>
      <w:proofErr w:type="spellStart"/>
      <w:r>
        <w:t>Kawasako</w:t>
      </w:r>
      <w:proofErr w:type="spellEnd"/>
      <w:r>
        <w:t xml:space="preserve"> Ninja ZX25R</w:t>
      </w:r>
      <w:r>
        <w:t>)</w:t>
      </w:r>
      <w:r>
        <w:br/>
      </w:r>
    </w:p>
    <w:p w14:paraId="62E2011B" w14:textId="4CCE2E3B" w:rsidR="00711531" w:rsidRDefault="00711531" w:rsidP="00711531">
      <w:pPr>
        <w:pStyle w:val="ListParagraph"/>
        <w:numPr>
          <w:ilvl w:val="0"/>
          <w:numId w:val="20"/>
        </w:numPr>
        <w:spacing w:line="360" w:lineRule="auto"/>
      </w:pPr>
      <w:r>
        <w:t>Gallery Page</w:t>
      </w:r>
    </w:p>
    <w:p w14:paraId="1CD07B35" w14:textId="33ABF17E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64FB89A" wp14:editId="7BABB3AF">
            <wp:extent cx="6280785" cy="3194050"/>
            <wp:effectExtent l="0" t="0" r="571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F5C" w14:textId="0BA99283" w:rsidR="00711531" w:rsidRDefault="00711531" w:rsidP="00711531">
      <w:pPr>
        <w:pStyle w:val="ListParagraph"/>
        <w:spacing w:line="360" w:lineRule="auto"/>
      </w:pPr>
      <w:r>
        <w:t xml:space="preserve">Ketika user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gallery page,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detil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pameran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paling lama </w:t>
      </w:r>
      <w:proofErr w:type="spellStart"/>
      <w:r>
        <w:t>sampai</w:t>
      </w:r>
      <w:proofErr w:type="spellEnd"/>
      <w:r>
        <w:t xml:space="preserve"> paling </w:t>
      </w:r>
      <w:proofErr w:type="spellStart"/>
      <w:r>
        <w:t>baru</w:t>
      </w:r>
      <w:proofErr w:type="spellEnd"/>
    </w:p>
    <w:p w14:paraId="03665734" w14:textId="3D64DA19" w:rsidR="00711531" w:rsidRDefault="00711531" w:rsidP="00711531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About Us Page</w:t>
      </w:r>
    </w:p>
    <w:p w14:paraId="3C9B07CD" w14:textId="01B7B0EC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EE1D368" wp14:editId="75A2CDA2">
            <wp:extent cx="6280785" cy="3194050"/>
            <wp:effectExtent l="0" t="0" r="571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04F4" w14:textId="0DC2AEF6" w:rsidR="00711531" w:rsidRDefault="00711531" w:rsidP="00711531">
      <w:pPr>
        <w:pStyle w:val="ListParagraph"/>
        <w:spacing w:line="360" w:lineRule="auto"/>
      </w:pPr>
      <w:r>
        <w:t xml:space="preserve">Pada </w:t>
      </w:r>
      <w:proofErr w:type="spellStart"/>
      <w:r>
        <w:t>bagian</w:t>
      </w:r>
      <w:proofErr w:type="spellEnd"/>
      <w:r>
        <w:t xml:space="preserve"> about us,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3 founder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</w:t>
      </w:r>
      <w:proofErr w:type="spellStart"/>
      <w:r>
        <w:t>Carvin</w:t>
      </w:r>
      <w:proofErr w:type="spellEnd"/>
      <w:r>
        <w:t xml:space="preserve"> </w:t>
      </w:r>
      <w:proofErr w:type="spellStart"/>
      <w:r>
        <w:t>Joestar</w:t>
      </w:r>
      <w:proofErr w:type="spellEnd"/>
      <w:r>
        <w:t xml:space="preserve"> dalam </w:t>
      </w:r>
      <w:proofErr w:type="spellStart"/>
      <w:r>
        <w:t>mendirikan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ini.</w:t>
      </w:r>
    </w:p>
    <w:p w14:paraId="00BEBCA8" w14:textId="30582FBB" w:rsidR="00711531" w:rsidRDefault="00711531" w:rsidP="00711531">
      <w:pPr>
        <w:pStyle w:val="ListParagraph"/>
        <w:spacing w:line="360" w:lineRule="auto"/>
      </w:pPr>
    </w:p>
    <w:p w14:paraId="422BE357" w14:textId="77777777" w:rsidR="00711531" w:rsidRDefault="00711531" w:rsidP="00711531">
      <w:pPr>
        <w:pStyle w:val="ListParagraph"/>
        <w:spacing w:line="360" w:lineRule="auto"/>
      </w:pPr>
    </w:p>
    <w:p w14:paraId="6E3D6D71" w14:textId="56F42175" w:rsidR="00711531" w:rsidRDefault="00711531" w:rsidP="00711531">
      <w:pPr>
        <w:pStyle w:val="ListParagraph"/>
        <w:numPr>
          <w:ilvl w:val="0"/>
          <w:numId w:val="20"/>
        </w:numPr>
        <w:spacing w:line="360" w:lineRule="auto"/>
      </w:pPr>
      <w:r>
        <w:t>Reserve Page</w:t>
      </w:r>
    </w:p>
    <w:p w14:paraId="6EB46F60" w14:textId="28BD4DBF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493E63" wp14:editId="71C78192">
            <wp:extent cx="6280785" cy="322199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4B13" w14:textId="59ADB70B" w:rsidR="00711531" w:rsidRDefault="00711531" w:rsidP="00711531">
      <w:pPr>
        <w:pStyle w:val="ListParagraph"/>
        <w:spacing w:line="360" w:lineRule="auto"/>
      </w:pPr>
      <w:r>
        <w:lastRenderedPageBreak/>
        <w:t xml:space="preserve">Pada </w:t>
      </w:r>
      <w:proofErr w:type="spellStart"/>
      <w:r>
        <w:t>bagian</w:t>
      </w:r>
      <w:proofErr w:type="spellEnd"/>
      <w:r>
        <w:t xml:space="preserve"> Reserve Page, User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tatacara</w:t>
      </w:r>
      <w:proofErr w:type="spellEnd"/>
      <w:r>
        <w:t xml:space="preserve"> dalam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reserve form yang dimana user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Form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dapat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diutarakan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home page </w:t>
      </w:r>
      <w:proofErr w:type="spellStart"/>
      <w:r>
        <w:t>lagi</w:t>
      </w:r>
      <w:proofErr w:type="spellEnd"/>
      <w:r>
        <w:t>.</w:t>
      </w:r>
    </w:p>
    <w:p w14:paraId="785408C5" w14:textId="3B77C3DA" w:rsidR="00711531" w:rsidRDefault="00711531" w:rsidP="00711531">
      <w:pPr>
        <w:pStyle w:val="ListParagraph"/>
        <w:numPr>
          <w:ilvl w:val="0"/>
          <w:numId w:val="20"/>
        </w:numPr>
        <w:spacing w:line="360" w:lineRule="auto"/>
      </w:pPr>
      <w:r>
        <w:t xml:space="preserve">Responsive </w:t>
      </w:r>
      <w:proofErr w:type="gramStart"/>
      <w:r>
        <w:t>page(</w:t>
      </w:r>
      <w:proofErr w:type="gramEnd"/>
      <w:r>
        <w:t>IPHONE X)</w:t>
      </w:r>
    </w:p>
    <w:p w14:paraId="7CA16120" w14:textId="73118914" w:rsidR="00711531" w:rsidRDefault="00711531" w:rsidP="00711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9FA46E" wp14:editId="4B6B6BC0">
            <wp:extent cx="5534025" cy="3448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A66D" w14:textId="422B065A" w:rsidR="009426E6" w:rsidRDefault="009426E6" w:rsidP="00711531">
      <w:pPr>
        <w:pStyle w:val="ListParagraph"/>
        <w:spacing w:line="360" w:lineRule="auto"/>
      </w:pPr>
      <w:r>
        <w:t xml:space="preserve">Pada </w:t>
      </w:r>
      <w:proofErr w:type="spellStart"/>
      <w:r>
        <w:t>bagian</w:t>
      </w:r>
      <w:proofErr w:type="spellEnd"/>
      <w:r>
        <w:t xml:space="preserve"> page ini, website ini </w:t>
      </w:r>
      <w:proofErr w:type="spellStart"/>
      <w:r>
        <w:t>udah</w:t>
      </w:r>
      <w:proofErr w:type="spellEnd"/>
      <w:r>
        <w:t xml:space="preserve"> lulus uji responsive yang mana dapat </w:t>
      </w:r>
      <w:proofErr w:type="spellStart"/>
      <w:r>
        <w:t>dibuka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device.</w:t>
      </w:r>
    </w:p>
    <w:p w14:paraId="079F8609" w14:textId="12DDA56E" w:rsidR="009426E6" w:rsidRDefault="009426E6" w:rsidP="009426E6">
      <w:pPr>
        <w:pStyle w:val="ListParagraph"/>
        <w:numPr>
          <w:ilvl w:val="0"/>
          <w:numId w:val="20"/>
        </w:numPr>
        <w:spacing w:line="360" w:lineRule="auto"/>
      </w:pPr>
      <w:proofErr w:type="spellStart"/>
      <w:r>
        <w:t>DropDown</w:t>
      </w:r>
      <w:proofErr w:type="spellEnd"/>
    </w:p>
    <w:p w14:paraId="5C201FD6" w14:textId="0B87A20C" w:rsidR="009426E6" w:rsidRDefault="009426E6" w:rsidP="009426E6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DA95C5A" wp14:editId="3E4DE90D">
            <wp:extent cx="46101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758B" w14:textId="2FFD4891" w:rsidR="009426E6" w:rsidRPr="00682E72" w:rsidRDefault="009426E6" w:rsidP="009426E6">
      <w:pPr>
        <w:pStyle w:val="ListParagraph"/>
        <w:spacing w:line="360" w:lineRule="auto"/>
      </w:pPr>
      <w:r>
        <w:lastRenderedPageBreak/>
        <w:t xml:space="preserve">Pada </w:t>
      </w:r>
      <w:proofErr w:type="spellStart"/>
      <w:r>
        <w:t>bagian</w:t>
      </w:r>
      <w:proofErr w:type="spellEnd"/>
      <w:r>
        <w:t xml:space="preserve"> page ini, drop down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responsive. Hal ini </w:t>
      </w:r>
      <w:proofErr w:type="spellStart"/>
      <w:r>
        <w:t>diberlakukan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website kami yang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dropdown </w:t>
      </w:r>
      <w:proofErr w:type="spellStart"/>
      <w:r>
        <w:t>ketika</w:t>
      </w:r>
      <w:proofErr w:type="spellEnd"/>
      <w:r>
        <w:t xml:space="preserve"> responsive image di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14:paraId="175CEEB2" w14:textId="0A85DBA0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17EBA62C" w14:textId="14151A8F" w:rsidR="005B2BB4" w:rsidRPr="005B2BB4" w:rsidRDefault="005B2BB4" w:rsidP="005B2BB4">
      <w:pPr>
        <w:pStyle w:val="ListParagraph"/>
        <w:numPr>
          <w:ilvl w:val="1"/>
          <w:numId w:val="19"/>
        </w:numPr>
        <w:rPr>
          <w:rStyle w:val="Hyperlink"/>
          <w:b/>
          <w:bCs/>
          <w:color w:val="auto"/>
          <w:u w:val="none"/>
          <w:lang w:val="id-ID"/>
        </w:rPr>
      </w:pPr>
      <w:hyperlink r:id="rId19" w:history="1">
        <w:r w:rsidRPr="0068627C">
          <w:rPr>
            <w:rStyle w:val="Hyperlink"/>
          </w:rPr>
          <w:t>https://www.w3schools.com/</w:t>
        </w:r>
      </w:hyperlink>
    </w:p>
    <w:p w14:paraId="2C237A6B" w14:textId="48B891B4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0" w:history="1">
        <w:r w:rsidRPr="00FC30FB">
          <w:rPr>
            <w:rStyle w:val="Hyperlink"/>
            <w:lang w:val="id-ID"/>
          </w:rPr>
          <w:t>https://www.google.com/search?tbs=sbi:AMhZZis9PiO5rcaGX9IZEe8g8NbrjGJyUgQei4fWz6qeqirfRsBEk4SZH1lTxNZ-s_1xedP21wgHhJrO9b-qnBTke4g93LpThZsbeY4-X9SqURD8kS11koQshzKdTdQl-VPzpqJuxbqH3Hbf_1aBGkP2w8_1xKrYGz9zLl71RMmBHgeU4DE_1T0ZmylnyiMAmzmDv5n6U4YJvmpy9hmkaZV3_1C3vcSpS8YYSZ6UWUZd1LwdIjUmTGjJBppSfKMo5pHeptuQ6ptOyo7eSJbqwt54E-1gkzHxwJVMbDxCOcCXEs1XBVUtSWTWPYE4dturPbz1YVXg8ki6ZsPUc&amp;hl=id</w:t>
        </w:r>
      </w:hyperlink>
    </w:p>
    <w:p w14:paraId="681C37EE" w14:textId="7308A771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1" w:history="1">
        <w:r w:rsidRPr="00FC30FB">
          <w:rPr>
            <w:rStyle w:val="Hyperlink"/>
            <w:lang w:val="id-ID"/>
          </w:rPr>
          <w:t>https://www.google.com/search?tbs=sbi:AMhZZitGoc0X3uGtdkEKPxMx2-5eVYZnK9tfjfi2JhsbE0sDKP4mJnUnfj1FRcgo358LibFrcgIFB_1EK8qbv_1PxToMUXih10brO7HoiHnoKVAMrw3d_1sSn4jPNu48DXYU2oeUnnIjm7d0adJpztBBOpvP59fzkgu38HAHhA73y5wSR89FCBnC6IKv1N9lxzH7eR-iJ-O6r2p--U4yOsjy4I-8VNZ-Sk6Md67EvAlBferqm4hYs-b0Hba4kxZb0_1FcO36AC4LxW_1hyEFXC-OAAI969ewCP-WBYW33kX-YNwsrkeALp5yYDzt7aTr6Cdgmkg1gQRatvXKPmTPP0fClfjk3bnI4ykizFw&amp;hl=id</w:t>
        </w:r>
      </w:hyperlink>
    </w:p>
    <w:p w14:paraId="1D9A963B" w14:textId="547DB212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2" w:history="1">
        <w:r w:rsidRPr="00FC30FB">
          <w:rPr>
            <w:rStyle w:val="Hyperlink"/>
            <w:lang w:val="id-ID"/>
          </w:rPr>
          <w:t>https://www.google.com/search?tbs=sbi:AMhZZivKzJbp4tOjjQng-xy0RGO1SMKSyxTLNG7-7bhCyDx58oG8N5u89Zv6ANdvZHdvJ8Zi3vL82cd_1RZjlvxbRWo84-AoQvCKSjHwXp4yPN1M2taACqoo6OUYoRHvQrE9CjNVadd8Ehg9dlmEsHeHEmhu_1Ab5aOuarea2lLF3Nk1jT2s_1zS8gYUrKq_1uKbnIbzMTMylf8mWP7Nj0OKNNH7tzjy25IB7pEWTNh7Y4ouOKQD_1kB38mTtD8vFgIkGh-00rr1TLoFI00ZmFr7AWguwtzKIYpDkmOsuKtkJCmDRgV5w11cc9PTYgju94lRUjEakFSyPC_1XHNqpllYR7qHHgtMXeG-ucUA&amp;hl=id</w:t>
        </w:r>
      </w:hyperlink>
    </w:p>
    <w:p w14:paraId="4E821712" w14:textId="30C40E29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3" w:history="1">
        <w:r w:rsidRPr="00FC30FB">
          <w:rPr>
            <w:rStyle w:val="Hyperlink"/>
            <w:lang w:val="id-ID"/>
          </w:rPr>
          <w:t>https://www.google.com/search?tbs=sbi:AMhZZivIqm30JwgEXYAyV2suslYRdoczGyQiba8-olTpGMUCxbQZRwjBeLBZSsvtvJZ7Wpz0wd2e4ghpPh6-QFCXHr5UKiI6AQu7C1kABvN6Ir-80p80otTN4VgIOe2ad6fHjszmDu69SzAH8h9UVSyNl8N-Uh68Peu9QMBCMRCK6AYfnLtA8oW7VGmijHDeVHr5SQ9wUgQOacjmyejM26_1E_1qTSOlzghkNmf2SpPw7cRskQlZOkIJYEOUqLWDoVvdn8fz2Or2-dOgUoqMoadgZhYuZ2PlYVKWQXT6UqC6WD3RNimnUSfraEGeW0pTHay44Mu06C8pYV-Jfer0xAfu01hPIuJN40Jg&amp;hl=id</w:t>
        </w:r>
      </w:hyperlink>
    </w:p>
    <w:p w14:paraId="6FBBEBDF" w14:textId="42A97F5F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4" w:history="1">
        <w:r w:rsidRPr="00FC30FB">
          <w:rPr>
            <w:rStyle w:val="Hyperlink"/>
            <w:lang w:val="id-ID"/>
          </w:rPr>
          <w:t>https://www.google.com/search?tbs=sbi:AMhZZiuect3bTOYeD201Xf3BG4LYWeVoG22Ebnb17U5uIqyX2VvFnMvQ-kYCmHtusQAkZIFsJkb5nYEByKZ41oCw-fakrLQAboK_1h-9SJhUXBBpKpAPoDMOVOyJSW_1AyASZk4dhiWCVu_1_1i8dUUUpndVhtqRu-6spQ0d7WuWeIGj9dlQ0o5n6Xb7VhT4OJuruDokKBBvEYY4q1omWsKhzGyk8ocujdMIJMx_12q5is1_1kOtYm4SX7mb1AXjwqKrqbWpD8kA1RJhqrguaGJIAt6CAi3DPn2aBkF0yTp1NcANxY2xOwSpV5kDz7ZN6kaNbxFh-FkCFXacEo&amp;hl=id</w:t>
        </w:r>
      </w:hyperlink>
    </w:p>
    <w:p w14:paraId="1754BE27" w14:textId="0D3CFD5A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5" w:history="1">
        <w:r w:rsidRPr="00FC30FB">
          <w:rPr>
            <w:rStyle w:val="Hyperlink"/>
            <w:lang w:val="id-ID"/>
          </w:rPr>
          <w:t>https://www.google.com/search?tbs=sbi:AMhZZit3QGSu-dgIpNzkHiojnIr60qvGBZHyqY-uXPJ-esnwolGnnkP0JAh5oF3DM54zpAsRpC3IUOqQWSlXdIiIXE5BkdbRAkQT8Ox9elh4zHfY1X8gwdY11z8C7aUfAm8pAxNu3AqYj99jHhjnXmWxc8WZaFuV3aZPaiStg4sMz2Rlm8hoRGkR0vUi8zW6Cte1ekAwLHpxCKDh8pGGS6MQJOcOawRk8SIg8FUGr8uiRt2qj</w:t>
        </w:r>
        <w:r w:rsidRPr="00FC30FB">
          <w:rPr>
            <w:rStyle w:val="Hyperlink"/>
            <w:lang w:val="id-ID"/>
          </w:rPr>
          <w:lastRenderedPageBreak/>
          <w:t>5k4Pt_1Pc3WoOPDg2O7FNQL09RN4dUITqX6jqRqBQtQGKnjjSAvXTjGvbEWQz9ZT9AHi6hc-HDNsgAsSqPbLgfVSAui6AeTxEcy32DRC1OuYse1fWQ&amp;hl=id</w:t>
        </w:r>
      </w:hyperlink>
    </w:p>
    <w:p w14:paraId="290FA6A0" w14:textId="460A4397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6" w:history="1">
        <w:r w:rsidRPr="00FC30FB">
          <w:rPr>
            <w:rStyle w:val="Hyperlink"/>
            <w:lang w:val="id-ID"/>
          </w:rPr>
          <w:t>https://www.google.com/search?tbs=sbi:AMhZZisS9EzW3vA0ui10x5pIF_1gIba6e2rvGAVTdgA2CL-_1_1SvlOl3awMCMEMutscIRZ83PxLLjQMRb40Tt4_1H1Z5mKagjuYrt84dtjNG17_1L9YfcJRaOsbZQDgWODGf0EEmaETGCEvVPaZ-BHoVacl2Q3jSOx6DFWYrk2kXlCTvPOIT-NqBRdAqh5MQWiNWNp1Cf9JJbafom8qAcYp2Qt8oZvOWUwfUJmJM1pV6u1NV5VyyhILSg4CVMCibZNkb4e1dklR7LeT14eMnX4h_1e_1wrYeHgZF32F0w3NfeCC2wmGF3wuvDEHhFyXJL5zHvvbyRSccLv9HiuTPcm4yktfjpWGdZV8xNRsQ&amp;hl=id</w:t>
        </w:r>
      </w:hyperlink>
    </w:p>
    <w:p w14:paraId="58781467" w14:textId="7EE280A2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7" w:history="1">
        <w:r w:rsidRPr="00FC30FB">
          <w:rPr>
            <w:rStyle w:val="Hyperlink"/>
            <w:lang w:val="id-ID"/>
          </w:rPr>
          <w:t>https://www.google.com/search?tbs=sbi:AMhZZivELRzupOb2Qeydjhmhk3PoALGvh7WX2ZLR4r6lMSjIuec63yluAffxgVwCVvQPfYmRNK1PFq--FZYHsF5758kZI5hvA_1-2XHenEVOIQF6CO6uk8-SCEnv3521mn4CWBLUGGmUakuEayGQg1l6ErREx5SHnIy7KnyFI6K2a5LOmKxRJHkgNTX4Uf1Y83JPt8pmbXRkSACMPhRdF9xALZbMZU8VM-ec1cc9Saln-Qh-o5Zl7VVxkACjCXsAEqS2tBPUld9eAD6AhNVfky6QMB5h3AjOvpmTiVJ0CE30D6jJk6Al_1o1XygTGTlV7Ou4bJnQWLx_1_1s&amp;hl=id</w:t>
        </w:r>
      </w:hyperlink>
    </w:p>
    <w:p w14:paraId="11B389D0" w14:textId="4823EC92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8" w:history="1">
        <w:r w:rsidRPr="00FC30FB">
          <w:rPr>
            <w:rStyle w:val="Hyperlink"/>
            <w:lang w:val="id-ID"/>
          </w:rPr>
          <w:t>https://www.google.com/search?tbs=sbi:AMhZZitrBqbd76arDYIzvSZy5hr428j7SWFlWBtqWnuw4ovSpwMsLyvV5D4kORa5DjogjqTCRfZW1Zo15X1rmLgDmrftfCiuNb1hIVS2-p7P2Zs5gc0hP_15-5ZeGoW4KDNwAVFt7EEfabsvhAq7qiiOr1m2eKTZ2VOTcCcYfP7FNw5gmug_10ELdAd2cpMQCzBHxZrRgNu-FvZtBrzOjA9lnzB6xn9Gie_1WsK1DnaLngquBOxOG6iIbCIcTt1flw5bQz2dODCZQe6cCTeaceWUnihtmPWRsEddEdloF8L3lW9Z8-YpJlf2WuX_14eRq2_1yTHLeTSNKpTAUnTtVCWFQROECF5-M8-CpCQ&amp;hl=id</w:t>
        </w:r>
      </w:hyperlink>
    </w:p>
    <w:p w14:paraId="2FBAB499" w14:textId="30AFA1EA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29" w:history="1">
        <w:r w:rsidRPr="00FC30FB">
          <w:rPr>
            <w:rStyle w:val="Hyperlink"/>
            <w:lang w:val="id-ID"/>
          </w:rPr>
          <w:t>https://www.google.com/search?tbs=sbi:AMhZZivVFtgbQz9nL_1fxzTGJ3wM5Bq0UMLHt4uPAjGwNUWNpmex5zNMQZdKuwClk-RrGROrHz11Gz1T8SanMGjjxUvX-cMr5XZO8z43-HQwPbIrC9obAmUTrqG4kRM1tLRxDp4v9o-tdI-JdRpLC9CHbXXYJ9Gsl_1dGDuP7jUfC5h2j0bva2wzQIyNda_158MpgqEggSXLnQhVBhQ1L_1MlOthJA4w3d-YXs1bpPMAK71d4KQKDoxF-Kq5yJyUpG_1ebU-tk8BkeFDeYy4k2PZbjx-bHbL9FK-GH1FGde-H6EMsWvphKcf4lfuSw9FbT-_1Es_1gjWiIcooRLs1AnvzafifCQdhBcjEJhyw&amp;hl=id</w:t>
        </w:r>
      </w:hyperlink>
    </w:p>
    <w:p w14:paraId="28AF28BA" w14:textId="2126D76F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0" w:history="1">
        <w:r w:rsidRPr="00FC30FB">
          <w:rPr>
            <w:rStyle w:val="Hyperlink"/>
            <w:lang w:val="id-ID"/>
          </w:rPr>
          <w:t>https://www.google.com/search?tbs=sbi:AMhZZis_1AObgIObvR0NFmgNfw8hwjTxlrbYSUPgxCcvPqWFLrJu-dLcsHao56d8L9RlLHCaTtI4XgYLoRipTQ-wiaUZdrttoBgPfuCh8GZUdGVAgcKIlRlAYWCBnDcH1sByX2cAr4adr6IoVzM4IwT13jVm9Frb7AORcQjYEljrKbFj0RgK2bUsed_1X1NnPxCG9pnKTCJv4LJDy_18z245n_1Af8F38_15X8OU63eu9Fk6pFpvb3JVEHz_18D5PUqtybW6CSUurd_1X7gNEZRcw08GqlNcYHyic0knjjpdpQdarH58TPVypw7Qz6uMyRzWbgl8cWG6g7Ny_1_16&amp;hl=id</w:t>
        </w:r>
      </w:hyperlink>
    </w:p>
    <w:p w14:paraId="62BA248F" w14:textId="2170BCD6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1" w:history="1">
        <w:r w:rsidRPr="00FC30FB">
          <w:rPr>
            <w:rStyle w:val="Hyperlink"/>
            <w:lang w:val="id-ID"/>
          </w:rPr>
          <w:t>https://www.google.com/search?tbs=sbi:AMhZZitCZPN4J27xwwUGcsUnomxq1uAq9suT68lnNubZ15HZrmCkP87yLxaSAg4d0-Mem_1BJZtYavEifPuHYzjBdpJ6GBDyOtc-V1uf1GsRWqgfB58umpmzcwME8q07Rxk46V1eYW53mziisqJhglnPHAYCsieM63QNbkJvadUkUlD4Imwjn9nNdRzwYRdI-CyBqPv5C_1AMLoPo2ouMd3-1QTBG6xKQ9MN2Zg-vgyi-eY3TO4Vo6Ohp9q01cryHH9YZ2jo_1FZchdKgkhJ-hbFTFR41ign8GJ75tbUaT3ieJSNpYmtesLrohGAYPC4oqmcEe1fw2MWJ6v&amp;hl=id</w:t>
        </w:r>
      </w:hyperlink>
    </w:p>
    <w:p w14:paraId="1A197C9C" w14:textId="14A014EE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2" w:history="1">
        <w:r w:rsidRPr="00FC30FB">
          <w:rPr>
            <w:rStyle w:val="Hyperlink"/>
            <w:lang w:val="id-ID"/>
          </w:rPr>
          <w:t>https://www.google.com/search?tbs=sbi:AMhZZiv_1jdOR28VjFQSQGpRECYCvPchbXtElr_1DZUoUFtItmHMSi0a5fOLLHca4EK8Y3nEAROEzikRDuT5cHRTBI5wAH7or25tT51DBh6g5xcsaBz2T7cl3FsKJogWB-hZeil-6tYfC5HU7j83l_17QNi4EhOkQCvVjb1kO0qLUYa29MrEdXZYa3YG4i_1RmwyE2rgU2v_1iHma3A_1W343N-yGPxt1Uy5L-mMA1SqhgAmdm45A9jL5A1-VxMpXf_1qj8I89-</w:t>
        </w:r>
        <w:r w:rsidRPr="00FC30FB">
          <w:rPr>
            <w:rStyle w:val="Hyperlink"/>
            <w:lang w:val="id-ID"/>
          </w:rPr>
          <w:lastRenderedPageBreak/>
          <w:t>lLZssm_1Q4fBglmJpAH9LgjAC_1j8QCndObdsOH3wgsJBL1u5dIiV0Q1u4N4cwLwTHFtnpVXTh&amp;hl=id</w:t>
        </w:r>
      </w:hyperlink>
    </w:p>
    <w:p w14:paraId="5ECE2D69" w14:textId="4FC4B6B9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3" w:history="1">
        <w:r w:rsidRPr="00FC30FB">
          <w:rPr>
            <w:rStyle w:val="Hyperlink"/>
            <w:lang w:val="id-ID"/>
          </w:rPr>
          <w:t>https://www.google.com/search?tbs=sbi:AMhZZit2ZIGDhtvNALUaBBNRamTPbg0UtHP3GzXQRx3yI9jumB97TJ2Ww6b12KT8vw8vDHpf7S5FsfQNMYhChdH4a9RWbUcI24Ha5cRpd6720YgYOApsBLH4dtv_1s1sara534lfF-eXCHCoxuGYu5HzFd4_1KyExEdugVvSNdtb0n3uZpDva9VO0Zt5pWsKHGEkWu202EFDH1a2rLf0Jcl9HL4xQlYxVk4Ro0TCURVVhIE4KDcokHhW5XKy6yHVfzB6obFCBMlU6OCtr_1i3Bl-9pB4owtndQ6HKs--oyhGpU6mTLrndee61fKhsZ8DO_1j4rbk3c7o7UooeH7U-CjqNtLFzhgGl5m8kw&amp;hl=id</w:t>
        </w:r>
      </w:hyperlink>
    </w:p>
    <w:p w14:paraId="26B0EC96" w14:textId="2E09E549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4" w:history="1">
        <w:r w:rsidRPr="00FC30FB">
          <w:rPr>
            <w:rStyle w:val="Hyperlink"/>
            <w:lang w:val="id-ID"/>
          </w:rPr>
          <w:t>https://www.google.com/search?tbs=sbi:AMhZZitYCY3CcPi-HataijJcAfW5VxVDj7-ljvZzLaSFtcEJ_1wrhgwR3TjawyMDJQllMyvcWGhmiYwn8o-7t-m_1nFBpe6KoI_1mB_1yg4ggKiyFI42tJzDtp2WlQncUadh9VhGeM1BR2xa39XeO0bEEeFr-1mZRvJtTxn23-Fz95iBMDahPHdxZdVgd-4d8iazH1ryOhLS7ejnl-25Hs0Dn0UuvSnnEXsSeNj6zc-9u6adgfTvjySDwh5d0dSLKlhgJ_1PEv0aFA0FfMGihPDDSGr7W1RzJO-_15HnibECvqICybLsGq9sMRW-GgQqfeBmBJq-YpzLs_1KRXiuoh5SHjqeFxEUMYzCLjy9w&amp;btnG=Telusuri%20gambar&amp;hl=id</w:t>
        </w:r>
      </w:hyperlink>
    </w:p>
    <w:p w14:paraId="6C710F5B" w14:textId="3B6EBCAD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5" w:history="1">
        <w:r w:rsidRPr="00FC30FB">
          <w:rPr>
            <w:rStyle w:val="Hyperlink"/>
            <w:lang w:val="id-ID"/>
          </w:rPr>
          <w:t>https://www.google.com/search?tbs=sbi:AMhZZisQezzNOiB4JmGGdsU5Xuoxs0w68XiFJIx5Dr_1chFO5sJFqehDbU6Xyjy2M_1nxI0XSDoum5-BqrcakgQbygB2fy2_1W1h_1J8pAa3wLKlmxPk-8l0wDEq0mEawFQw6e70Xkwg58pxN61OlTwca4kpj404XAZDJc2PiQj0H8i2U6YzCVZLp48ljsATn2q3dVGDU85OOXj_1K1kaHu89aZNVri5myl6xofmZv3RwDM3XMRRl9ptHlG9241Po_1BCMXZQuO0tygf2h4j7ub_1GMJ7O8Bntw5_1C4zSIvciSGL4uxHaWC5SOTMjvFOHPaRH2Nnp_1j4uvenkOZlaFdSnv1spkPRrE7CjaD3w&amp;btnG=Telusuri%20gambar&amp;hl=id</w:t>
        </w:r>
      </w:hyperlink>
    </w:p>
    <w:p w14:paraId="4867003B" w14:textId="645ABA21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6" w:history="1">
        <w:r w:rsidRPr="00FC30FB">
          <w:rPr>
            <w:rStyle w:val="Hyperlink"/>
            <w:lang w:val="id-ID"/>
          </w:rPr>
          <w:t>https://www.google.com/search?tbs=sbi:AMhZZivHhTtqTlFlTBqa6Ixukbi7kiSMIfjw4V1LFoqWhr4JU6e-MUuhOs4q10topZKg9O1fkaJ9fcoelvtCmLFeF-CS0HdlBxTIypmJFCKZgHW6kignfX9Fbw73w-4s1TVX5P1IAzjCwpwbyOi73SgzTQrmmHXCSnCZdjRMcL6CF9QogAPTz5XMFpUGJTUdd-NR9GIMLi0JiQqI8msiHKdSA6tiN5wZDNH4gVV82OhRaucbHpvejAIbWGSXxuFzGCPknbq3zbY5ZuEya-m9PKCYEMgwd5bBwL1FIU6ZvZ1tLVPwQWIitmDXnAAD8LCUA6Hb2jj6jR7m&amp;btnG=Telusuri%20gambar&amp;hl=id</w:t>
        </w:r>
      </w:hyperlink>
    </w:p>
    <w:p w14:paraId="3280C01C" w14:textId="4B759712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7" w:history="1">
        <w:r w:rsidRPr="00FC30FB">
          <w:rPr>
            <w:rStyle w:val="Hyperlink"/>
            <w:lang w:val="id-ID"/>
          </w:rPr>
          <w:t>https://www.google.com/search?tbs=sbi:AMhZZiur-VXf0E_1uL_1ZHy0wSzSZ4TeVR8DqeLUAdJYgtRRUi8FVnHug5cp-1Dk8oXi_1ZHN9KT5zwtgh6lvSxrDeYjkTxhwq5kOwsJYUhXiGO5ovHZuLB-SAgaCoCkUSlgcUI0OMnC3Z0XXKgz2MNPnrRk9RRUiYinV3vN2k0rsPQ-2rAaVT5W3EmvtAXGktn27f5et7zblZrnrzVxROmxr2IyAzPza7laMDuSk3FTPVTwD3y7wMY-b6yv3KhPltAzhanBLv1Ujzk2EZEFTY95pvA_1X6jx5EnrOmMCILo0iYorJVXMX0l0XYSmyjluEZFHI2kRnE04xR34905_1C0YIy7iXHtjVRKTKw&amp;btnG=Telusuri%20gambar&amp;hl=id</w:t>
        </w:r>
      </w:hyperlink>
    </w:p>
    <w:p w14:paraId="1056C280" w14:textId="1ED565A3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8" w:history="1">
        <w:r w:rsidRPr="00FC30FB">
          <w:rPr>
            <w:rStyle w:val="Hyperlink"/>
            <w:lang w:val="id-ID"/>
          </w:rPr>
          <w:t>https://www.google.com/search?tbs=sbi:AMhZZisW8PidMaEmsvgt2zLismKHEgaQbpteHuSQm6VVJLR84CkdDJdCc-Z4RuEmnQXFTDRAG0cmU2JYW2r9KU-3JCYJs2b3GDbTqFQO9U5rZcQdvi1BcLCWLVXf7qOB5ATmkHsGvJ5fJ4z7PAF4045xIyhO9MtplNY8BJMIZa9mUVzz8FuYtXXkYvRQMwOsZrNliX93O8oyxiOXb27MY9db0egtr7OmKX4eJNtCdS_1DwXJxY-c4pGbpHmAOILIp8F0IgyF8ZHu8VlHKnhcFWlSW23rx831DzysisNv0deTyj2WdrlVPzhK93sHL6GBPM0ihM52TPf3Y&amp;btnG=Telusuri%20gambar&amp;hl=id</w:t>
        </w:r>
      </w:hyperlink>
    </w:p>
    <w:p w14:paraId="6B70512F" w14:textId="7901A679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39" w:history="1">
        <w:r w:rsidRPr="00FC30FB">
          <w:rPr>
            <w:rStyle w:val="Hyperlink"/>
            <w:lang w:val="id-ID"/>
          </w:rPr>
          <w:t>https://www.google.com/search?tbs=sbi:AMhZZiv0xEJGaZ7ncDNR4OarXWPH8pJ9s-YRS-24OqatZ7lj8sqcXtKW5ngiCMMt6p8uiEmlTbyISLC1szVZRCiUTPY_1pFUOOE63gSCeYRomwv2V7AVPNHirzin1ZR3BGRGgoqrwT6oJ-UOrgp7EMt898X2KsvG5nR6baHu7744vg4kGtZPB1ZdD1FbGXhrNJVC0jJr8r-_1uQehyuD4X2UhARs7duyCuxLOxVEtf6911rIwQDEM1VTPwJFI9TJEYomzZRL9onAbT8DRkeLVaoynhh8Yb_19cpDkqweX25IWNhlYVmwZtG2rYx7Bbv7NUe-W3IgvkpFAEIxja_1_1hA-LJFoi0DcDcv47g&amp;btnG=Telusuri%20gambar&amp;hl=id</w:t>
        </w:r>
      </w:hyperlink>
    </w:p>
    <w:p w14:paraId="4EE76A1D" w14:textId="2E7C9824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40" w:history="1">
        <w:r w:rsidRPr="00FC30FB">
          <w:rPr>
            <w:rStyle w:val="Hyperlink"/>
            <w:lang w:val="id-ID"/>
          </w:rPr>
          <w:t>https://www.google.com/search?tbs=sbi:AMhZZiuZrIiyCvmtrEB9PSsDvzzQnuZ02PVNW33CYgouCzgt35MrlB0YHNFTWLLvf9TaWT4M5h8zQvedRZvvVy1_19YwOu9oGnqotDGBSdVZLDzinI80jpdi1S3fTn7oQx_1jRO6njAbcNLHuJJ7XUaZuHDe-yS1rJ34CvTiGrwLIbQf7ct5TDnpnSYqfpZWCC3jTKR4PYu3CZrzsfB2p6suxdUwlRkit1cpb_1kWnjugqw-3cegssyquReEQDl4NBXJybhPmTApOOup23RtJmjMs4azIqQkksTnuuNmBCM0snl_1eT1bNLKRxM664iTRqo-a-vaF84-r8NBpXko5Npvxn6dJN0IhDtfmQ&amp;btnG=Telusuri%20gambar&amp;hl=id</w:t>
        </w:r>
      </w:hyperlink>
    </w:p>
    <w:p w14:paraId="1EDEC60F" w14:textId="1E9D6403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41" w:history="1">
        <w:r w:rsidRPr="00FC30FB">
          <w:rPr>
            <w:rStyle w:val="Hyperlink"/>
            <w:lang w:val="id-ID"/>
          </w:rPr>
          <w:t>https://www.google.com/search?tbs=sbi:AMhZZivx8jA6LhS2x3IvazeB7lGve5ziEy0W98b2squFege9B6XTHSXFNmX24hGbAMgh6jKUelXDP7TeEWm-muiRH9k5AODy82BgC7TgsDKVCRYrhJGS6jF30cid9iVZ3dK2FcANw9qWeL4jZKcn5-hNf05LMaMss1-lpR0HfBy3hHbZWet4l1W3_1zLEFZyuIDfLMZWI-26nHa6DVIb-v2WGr6Jc6HzDoCoPM0C2OSQ1Hvd9W9pGzkNUn1SUk7QPlq6v5UJzceXjJ0x2TGo4HmJRQtzDPEGHhi1_1r2qISP02ngu_1KXCS63sw1RDBtNgXyEF8WOCfM9vFdgtMHkRUv9TAb7V_1rbmDQA&amp;btnG=Telusuri%20gambar&amp;hl=id</w:t>
        </w:r>
      </w:hyperlink>
    </w:p>
    <w:p w14:paraId="6360FA06" w14:textId="2261D5ED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42" w:history="1">
        <w:r w:rsidRPr="00FC30FB">
          <w:rPr>
            <w:rStyle w:val="Hyperlink"/>
            <w:lang w:val="id-ID"/>
          </w:rPr>
          <w:t>https://www.google.com/search?tbs=sbi:AMhZZivlH62O7t09RaoWEMAhYMGDwC8h1CTkLI_1ibgvIsnuwR9DZVe2rN-nbYL71mLHsbusn2xTmcz0T-1_1Nb1ot-ViIvJe15hguJ6_1TBXh9JqHSMG7-mYc4MkDlnsARBCJh3Wh9usRbGJHRHSPg-nsJlMiOioTq8OUf4IjamhOnZu3A07w4HBKw_1yDLja-1-wRexEewAcOmvTZCQto28rLfMtxMQXialZ2jObECHKBvbdc-C2gZg88oVlTLK-fdNlDUpQdRnnf9dPPne8T9BGyHbOTAsT9wST9btrLrgFiSwQRVds4AAsNcgQGidB6vkw_1rRB1DjywX&amp;btnG=Telusuri%20gambar&amp;hl=id</w:t>
        </w:r>
      </w:hyperlink>
    </w:p>
    <w:p w14:paraId="1A64AA73" w14:textId="701B4047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43" w:history="1">
        <w:r w:rsidRPr="00FC30FB">
          <w:rPr>
            <w:rStyle w:val="Hyperlink"/>
            <w:lang w:val="id-ID"/>
          </w:rPr>
          <w:t>https://www.google.com/search?tbs=sbi:AMhZZisp4Xsl5WK2tpq65qF8leonwTJOU7BhnnB0j0ddOM0w5CoJNeRyrtJ_1f2uXOCJj7O25j52zwDu29SqEVxb0xmtkBGKdz7iB6kM9OhKeQTOt62-w3XJ0ueP5d8obzVDzoCTMESAQGfxDqv1DbkHxehblNAoGS2kRilUbUAHiv7XhBaEJL_1wQPa91ooWi_1bgPAhoD6u_17QNplRMhNVj4TroNncheXbaVxzmE8Tn7db2Kh8_1Tj1phjm_1BASgODdH5PcjZ2nuP7qrI2-OG9NCCFwek61RxjyXF_1H2wxAc4duEf0L1IX03A96LN1YaBOvGnKACK0Uh9Q&amp;btnG=Telusuri%20gambar&amp;hl=id</w:t>
        </w:r>
      </w:hyperlink>
    </w:p>
    <w:p w14:paraId="22EBB155" w14:textId="6DACF715" w:rsidR="005B2BB4" w:rsidRPr="00FC30FB" w:rsidRDefault="005B2BB4" w:rsidP="005B2BB4">
      <w:pPr>
        <w:pStyle w:val="ListParagraph"/>
        <w:numPr>
          <w:ilvl w:val="1"/>
          <w:numId w:val="19"/>
        </w:numPr>
        <w:rPr>
          <w:lang w:val="id-ID"/>
        </w:rPr>
      </w:pPr>
      <w:hyperlink r:id="rId44" w:history="1">
        <w:r w:rsidRPr="00FC30FB">
          <w:rPr>
            <w:rStyle w:val="Hyperlink"/>
            <w:lang w:val="id-ID"/>
          </w:rPr>
          <w:t>https://www.google.com/search?tbs=sbi:AMhZZit2MmjFBYPm6FJ2OdbvPPMVGf4XqSZYIOwE_15C6zqsGQaCiQXMrsotLySIYCsw7eK_1cjrfAWxFpQo3bnoQqyORD8nhHdK8RQH9fli1BAfgRuSP7FZ34alVEbTuyGkFRY0TkjsY5TWcMNIoVGrM2FbJj47heUVKUAKvR6K_1Se9dMMwJOXp5b-ivlUhnyj7BfuS-uPrpVPfleE3mc7X0MzcJvNZBvpmuTVaT_1NI1FPw5Q4n4KEVxsbDxqI0WWiW92Po7VtMr1c1JV9nniTy1dhrWU1MGPw88Ug0KECfy9QV_1kmxg9JU0mjcqELk1prjRtuqo_1Kqmg&amp;btnG=Telusuri%20gambar&amp;hl=id</w:t>
        </w:r>
      </w:hyperlink>
    </w:p>
    <w:p w14:paraId="08A88E7C" w14:textId="789ADBA7" w:rsidR="005B2BB4" w:rsidRDefault="009426E6" w:rsidP="002A24E3">
      <w:pPr>
        <w:pStyle w:val="ListParagraph"/>
        <w:numPr>
          <w:ilvl w:val="1"/>
          <w:numId w:val="19"/>
        </w:numPr>
        <w:rPr>
          <w:lang w:val="id-ID"/>
        </w:rPr>
      </w:pPr>
      <w:hyperlink r:id="rId45" w:history="1">
        <w:r w:rsidRPr="00FC30FB">
          <w:rPr>
            <w:rStyle w:val="Hyperlink"/>
            <w:lang w:val="id-ID"/>
          </w:rPr>
          <w:t>https://www.youtube.com/watch?v=0wvrlOyGlq0</w:t>
        </w:r>
      </w:hyperlink>
    </w:p>
    <w:p w14:paraId="67E98C94" w14:textId="77777777" w:rsidR="002A24E3" w:rsidRPr="002A24E3" w:rsidRDefault="002A24E3" w:rsidP="002A24E3">
      <w:pPr>
        <w:pStyle w:val="ListParagraph"/>
        <w:ind w:left="1080"/>
        <w:rPr>
          <w:lang w:val="id-ID"/>
        </w:rPr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Group Member</w:t>
      </w:r>
    </w:p>
    <w:p w14:paraId="06460C66" w14:textId="0BC4B652" w:rsidR="002F5E84" w:rsidRDefault="00A81038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6A5CA7">
        <w:t>2301885964</w:t>
      </w:r>
      <w:r>
        <w:t>&gt; – &lt;</w:t>
      </w:r>
      <w:r w:rsidR="006A5CA7">
        <w:t>Adryan Sucipto</w:t>
      </w:r>
      <w:r>
        <w:t>&gt;</w:t>
      </w:r>
    </w:p>
    <w:p w14:paraId="4DC65843" w14:textId="6F9EB4B1" w:rsidR="002F5E84" w:rsidRDefault="002F5E84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6A5CA7" w:rsidRPr="006A5CA7">
        <w:t>2301855633</w:t>
      </w:r>
      <w:r>
        <w:t>&gt; – &lt;</w:t>
      </w:r>
      <w:r w:rsidR="006A5CA7">
        <w:t xml:space="preserve">Nicholas Jonathan </w:t>
      </w:r>
      <w:proofErr w:type="spellStart"/>
      <w:r w:rsidR="006A5CA7">
        <w:t>Gunawan</w:t>
      </w:r>
      <w:proofErr w:type="spellEnd"/>
      <w:r>
        <w:t>&gt;</w:t>
      </w:r>
    </w:p>
    <w:p w14:paraId="040070FD" w14:textId="7E0A63AC" w:rsidR="002F5E84" w:rsidRDefault="002F5E84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E76527">
        <w:t>2301876480</w:t>
      </w:r>
      <w:r>
        <w:t>&gt; – &lt;</w:t>
      </w:r>
      <w:proofErr w:type="spellStart"/>
      <w:r w:rsidR="006A5CA7">
        <w:t>Stiven</w:t>
      </w:r>
      <w:proofErr w:type="spellEnd"/>
      <w:r w:rsidR="006A5CA7">
        <w:t xml:space="preserve"> Tri Alvin</w:t>
      </w:r>
      <w:r>
        <w:t>&gt;</w:t>
      </w:r>
    </w:p>
    <w:p w14:paraId="26DF70A3" w14:textId="3800F4F6" w:rsidR="00842715" w:rsidRPr="00682E72" w:rsidRDefault="00842715" w:rsidP="006A5CA7">
      <w:pPr>
        <w:pStyle w:val="ListParagraph"/>
        <w:spacing w:line="360" w:lineRule="auto"/>
      </w:pPr>
    </w:p>
    <w:sectPr w:rsidR="00842715" w:rsidRPr="00682E72" w:rsidSect="00DF2179">
      <w:headerReference w:type="default" r:id="rId46"/>
      <w:footerReference w:type="default" r:id="rId47"/>
      <w:headerReference w:type="first" r:id="rId48"/>
      <w:footerReference w:type="first" r:id="rId49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0EF1D" w14:textId="77777777" w:rsidR="0055569B" w:rsidRDefault="0055569B" w:rsidP="00273E4A">
      <w:r>
        <w:separator/>
      </w:r>
    </w:p>
  </w:endnote>
  <w:endnote w:type="continuationSeparator" w:id="0">
    <w:p w14:paraId="04670BF2" w14:textId="77777777" w:rsidR="0055569B" w:rsidRDefault="0055569B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64764" w14:textId="77777777" w:rsidR="0055569B" w:rsidRDefault="0055569B" w:rsidP="00273E4A">
      <w:r>
        <w:separator/>
      </w:r>
    </w:p>
  </w:footnote>
  <w:footnote w:type="continuationSeparator" w:id="0">
    <w:p w14:paraId="54E3C569" w14:textId="77777777" w:rsidR="0055569B" w:rsidRDefault="0055569B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14"/>
  </w:num>
  <w:num w:numId="4">
    <w:abstractNumId w:val="12"/>
  </w:num>
  <w:num w:numId="5">
    <w:abstractNumId w:val="19"/>
  </w:num>
  <w:num w:numId="6">
    <w:abstractNumId w:val="13"/>
  </w:num>
  <w:num w:numId="7">
    <w:abstractNumId w:val="20"/>
  </w:num>
  <w:num w:numId="8">
    <w:abstractNumId w:val="0"/>
  </w:num>
  <w:num w:numId="9">
    <w:abstractNumId w:val="5"/>
  </w:num>
  <w:num w:numId="10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7"/>
  </w:num>
  <w:num w:numId="15">
    <w:abstractNumId w:val="4"/>
  </w:num>
  <w:num w:numId="16">
    <w:abstractNumId w:val="18"/>
  </w:num>
  <w:num w:numId="17">
    <w:abstractNumId w:val="1"/>
  </w:num>
  <w:num w:numId="18">
    <w:abstractNumId w:val="15"/>
  </w:num>
  <w:num w:numId="19">
    <w:abstractNumId w:val="6"/>
  </w:num>
  <w:num w:numId="20">
    <w:abstractNumId w:val="17"/>
  </w:num>
  <w:num w:numId="21">
    <w:abstractNumId w:val="10"/>
  </w:num>
  <w:num w:numId="22">
    <w:abstractNumId w:val="9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24E3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121B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69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2BB4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5CA7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11531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26E6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83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76527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C30FB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5B2BB4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B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google.com/search?tbs=sbi:AMhZZisS9EzW3vA0ui10x5pIF_1gIba6e2rvGAVTdgA2CL-_1_1SvlOl3awMCMEMutscIRZ83PxLLjQMRb40Tt4_1H1Z5mKagjuYrt84dtjNG17_1L9YfcJRaOsbZQDgWODGf0EEmaETGCEvVPaZ-BHoVacl2Q3jSOx6DFWYrk2kXlCTvPOIT-NqBRdAqh5MQWiNWNp1Cf9JJbafom8qAcYp2Qt8oZvOWUwfUJmJM1pV6u1NV5VyyhILSg4CVMCibZNkb4e1dklR7LeT14eMnX4h_1e_1wrYeHgZF32F0w3NfeCC2wmGF3wuvDEHhFyXJL5zHvvbyRSccLv9HiuTPcm4yktfjpWGdZV8xNRsQ&amp;hl=id" TargetMode="External"/><Relationship Id="rId39" Type="http://schemas.openxmlformats.org/officeDocument/2006/relationships/hyperlink" Target="https://www.google.com/search?tbs=sbi:AMhZZiv0xEJGaZ7ncDNR4OarXWPH8pJ9s-YRS-24OqatZ7lj8sqcXtKW5ngiCMMt6p8uiEmlTbyISLC1szVZRCiUTPY_1pFUOOE63gSCeYRomwv2V7AVPNHirzin1ZR3BGRGgoqrwT6oJ-UOrgp7EMt898X2KsvG5nR6baHu7744vg4kGtZPB1ZdD1FbGXhrNJVC0jJr8r-_1uQehyuD4X2UhARs7duyCuxLOxVEtf6911rIwQDEM1VTPwJFI9TJEYomzZRL9onAbT8DRkeLVaoynhh8Yb_19cpDkqweX25IWNhlYVmwZtG2rYx7Bbv7NUe-W3IgvkpFAEIxja_1_1hA-LJFoi0DcDcv47g&amp;btnG=Telusuri%20gambar&amp;hl=id" TargetMode="External"/><Relationship Id="rId21" Type="http://schemas.openxmlformats.org/officeDocument/2006/relationships/hyperlink" Target="https://www.google.com/search?tbs=sbi:AMhZZitGoc0X3uGtdkEKPxMx2-5eVYZnK9tfjfi2JhsbE0sDKP4mJnUnfj1FRcgo358LibFrcgIFB_1EK8qbv_1PxToMUXih10brO7HoiHnoKVAMrw3d_1sSn4jPNu48DXYU2oeUnnIjm7d0adJpztBBOpvP59fzkgu38HAHhA73y5wSR89FCBnC6IKv1N9lxzH7eR-iJ-O6r2p--U4yOsjy4I-8VNZ-Sk6Md67EvAlBferqm4hYs-b0Hba4kxZb0_1FcO36AC4LxW_1hyEFXC-OAAI969ewCP-WBYW33kX-YNwsrkeALp5yYDzt7aTr6Cdgmkg1gQRatvXKPmTPP0fClfjk3bnI4ykizFw&amp;hl=id" TargetMode="External"/><Relationship Id="rId34" Type="http://schemas.openxmlformats.org/officeDocument/2006/relationships/hyperlink" Target="https://www.google.com/search?tbs=sbi:AMhZZitYCY3CcPi-HataijJcAfW5VxVDj7-ljvZzLaSFtcEJ_1wrhgwR3TjawyMDJQllMyvcWGhmiYwn8o-7t-m_1nFBpe6KoI_1mB_1yg4ggKiyFI42tJzDtp2WlQncUadh9VhGeM1BR2xa39XeO0bEEeFr-1mZRvJtTxn23-Fz95iBMDahPHdxZdVgd-4d8iazH1ryOhLS7ejnl-25Hs0Dn0UuvSnnEXsSeNj6zc-9u6adgfTvjySDwh5d0dSLKlhgJ_1PEv0aFA0FfMGihPDDSGr7W1RzJO-_15HnibECvqICybLsGq9sMRW-GgQqfeBmBJq-YpzLs_1KRXiuoh5SHjqeFxEUMYzCLjy9w&amp;btnG=Telusuri%20gambar&amp;hl=id" TargetMode="External"/><Relationship Id="rId42" Type="http://schemas.openxmlformats.org/officeDocument/2006/relationships/hyperlink" Target="https://www.google.com/search?tbs=sbi:AMhZZivlH62O7t09RaoWEMAhYMGDwC8h1CTkLI_1ibgvIsnuwR9DZVe2rN-nbYL71mLHsbusn2xTmcz0T-1_1Nb1ot-ViIvJe15hguJ6_1TBXh9JqHSMG7-mYc4MkDlnsARBCJh3Wh9usRbGJHRHSPg-nsJlMiOioTq8OUf4IjamhOnZu3A07w4HBKw_1yDLja-1-wRexEewAcOmvTZCQto28rLfMtxMQXialZ2jObECHKBvbdc-C2gZg88oVlTLK-fdNlDUpQdRnnf9dPPne8T9BGyHbOTAsT9wST9btrLrgFiSwQRVds4AAsNcgQGidB6vkw_1rRB1DjywX&amp;btnG=Telusuri%20gambar&amp;hl=id" TargetMode="External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google.com/search?tbs=sbi:AMhZZivVFtgbQz9nL_1fxzTGJ3wM5Bq0UMLHt4uPAjGwNUWNpmex5zNMQZdKuwClk-RrGROrHz11Gz1T8SanMGjjxUvX-cMr5XZO8z43-HQwPbIrC9obAmUTrqG4kRM1tLRxDp4v9o-tdI-JdRpLC9CHbXXYJ9Gsl_1dGDuP7jUfC5h2j0bva2wzQIyNda_158MpgqEggSXLnQhVBhQ1L_1MlOthJA4w3d-YXs1bpPMAK71d4KQKDoxF-Kq5yJyUpG_1ebU-tk8BkeFDeYy4k2PZbjx-bHbL9FK-GH1FGde-H6EMsWvphKcf4lfuSw9FbT-_1Es_1gjWiIcooRLs1AnvzafifCQdhBcjEJhyw&amp;hl=id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google.com/search?tbs=sbi:AMhZZiuect3bTOYeD201Xf3BG4LYWeVoG22Ebnb17U5uIqyX2VvFnMvQ-kYCmHtusQAkZIFsJkb5nYEByKZ41oCw-fakrLQAboK_1h-9SJhUXBBpKpAPoDMOVOyJSW_1AyASZk4dhiWCVu_1_1i8dUUUpndVhtqRu-6spQ0d7WuWeIGj9dlQ0o5n6Xb7VhT4OJuruDokKBBvEYY4q1omWsKhzGyk8ocujdMIJMx_12q5is1_1kOtYm4SX7mb1AXjwqKrqbWpD8kA1RJhqrguaGJIAt6CAi3DPn2aBkF0yTp1NcANxY2xOwSpV5kDz7ZN6kaNbxFh-FkCFXacEo&amp;hl=id" TargetMode="External"/><Relationship Id="rId32" Type="http://schemas.openxmlformats.org/officeDocument/2006/relationships/hyperlink" Target="https://www.google.com/search?tbs=sbi:AMhZZiv_1jdOR28VjFQSQGpRECYCvPchbXtElr_1DZUoUFtItmHMSi0a5fOLLHca4EK8Y3nEAROEzikRDuT5cHRTBI5wAH7or25tT51DBh6g5xcsaBz2T7cl3FsKJogWB-hZeil-6tYfC5HU7j83l_17QNi4EhOkQCvVjb1kO0qLUYa29MrEdXZYa3YG4i_1RmwyE2rgU2v_1iHma3A_1W343N-yGPxt1Uy5L-mMA1SqhgAmdm45A9jL5A1-VxMpXf_1qj8I89-lLZssm_1Q4fBglmJpAH9LgjAC_1j8QCndObdsOH3wgsJBL1u5dIiV0Q1u4N4cwLwTHFtnpVXTh&amp;hl=id" TargetMode="External"/><Relationship Id="rId37" Type="http://schemas.openxmlformats.org/officeDocument/2006/relationships/hyperlink" Target="https://www.google.com/search?tbs=sbi:AMhZZiur-VXf0E_1uL_1ZHy0wSzSZ4TeVR8DqeLUAdJYgtRRUi8FVnHug5cp-1Dk8oXi_1ZHN9KT5zwtgh6lvSxrDeYjkTxhwq5kOwsJYUhXiGO5ovHZuLB-SAgaCoCkUSlgcUI0OMnC3Z0XXKgz2MNPnrRk9RRUiYinV3vN2k0rsPQ-2rAaVT5W3EmvtAXGktn27f5et7zblZrnrzVxROmxr2IyAzPza7laMDuSk3FTPVTwD3y7wMY-b6yv3KhPltAzhanBLv1Ujzk2EZEFTY95pvA_1X6jx5EnrOmMCILo0iYorJVXMX0l0XYSmyjluEZFHI2kRnE04xR34905_1C0YIy7iXHtjVRKTKw&amp;btnG=Telusuri%20gambar&amp;hl=id" TargetMode="External"/><Relationship Id="rId40" Type="http://schemas.openxmlformats.org/officeDocument/2006/relationships/hyperlink" Target="https://www.google.com/search?tbs=sbi:AMhZZiuZrIiyCvmtrEB9PSsDvzzQnuZ02PVNW33CYgouCzgt35MrlB0YHNFTWLLvf9TaWT4M5h8zQvedRZvvVy1_19YwOu9oGnqotDGBSdVZLDzinI80jpdi1S3fTn7oQx_1jRO6njAbcNLHuJJ7XUaZuHDe-yS1rJ34CvTiGrwLIbQf7ct5TDnpnSYqfpZWCC3jTKR4PYu3CZrzsfB2p6suxdUwlRkit1cpb_1kWnjugqw-3cegssyquReEQDl4NBXJybhPmTApOOup23RtJmjMs4azIqQkksTnuuNmBCM0snl_1eT1bNLKRxM664iTRqo-a-vaF84-r8NBpXko5Npvxn6dJN0IhDtfmQ&amp;btnG=Telusuri%20gambar&amp;hl=id" TargetMode="External"/><Relationship Id="rId45" Type="http://schemas.openxmlformats.org/officeDocument/2006/relationships/hyperlink" Target="https://www.youtube.com/watch?v=0wvrlOyGlq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google.com/search?tbs=sbi:AMhZZivIqm30JwgEXYAyV2suslYRdoczGyQiba8-olTpGMUCxbQZRwjBeLBZSsvtvJZ7Wpz0wd2e4ghpPh6-QFCXHr5UKiI6AQu7C1kABvN6Ir-80p80otTN4VgIOe2ad6fHjszmDu69SzAH8h9UVSyNl8N-Uh68Peu9QMBCMRCK6AYfnLtA8oW7VGmijHDeVHr5SQ9wUgQOacjmyejM26_1E_1qTSOlzghkNmf2SpPw7cRskQlZOkIJYEOUqLWDoVvdn8fz2Or2-dOgUoqMoadgZhYuZ2PlYVKWQXT6UqC6WD3RNimnUSfraEGeW0pTHay44Mu06C8pYV-Jfer0xAfu01hPIuJN40Jg&amp;hl=id" TargetMode="External"/><Relationship Id="rId28" Type="http://schemas.openxmlformats.org/officeDocument/2006/relationships/hyperlink" Target="https://www.google.com/search?tbs=sbi:AMhZZitrBqbd76arDYIzvSZy5hr428j7SWFlWBtqWnuw4ovSpwMsLyvV5D4kORa5DjogjqTCRfZW1Zo15X1rmLgDmrftfCiuNb1hIVS2-p7P2Zs5gc0hP_15-5ZeGoW4KDNwAVFt7EEfabsvhAq7qiiOr1m2eKTZ2VOTcCcYfP7FNw5gmug_10ELdAd2cpMQCzBHxZrRgNu-FvZtBrzOjA9lnzB6xn9Gie_1WsK1DnaLngquBOxOG6iIbCIcTt1flw5bQz2dODCZQe6cCTeaceWUnihtmPWRsEddEdloF8L3lW9Z8-YpJlf2WuX_14eRq2_1yTHLeTSNKpTAUnTtVCWFQROECF5-M8-CpCQ&amp;hl=id" TargetMode="External"/><Relationship Id="rId36" Type="http://schemas.openxmlformats.org/officeDocument/2006/relationships/hyperlink" Target="https://www.google.com/search?tbs=sbi:AMhZZivHhTtqTlFlTBqa6Ixukbi7kiSMIfjw4V1LFoqWhr4JU6e-MUuhOs4q10topZKg9O1fkaJ9fcoelvtCmLFeF-CS0HdlBxTIypmJFCKZgHW6kignfX9Fbw73w-4s1TVX5P1IAzjCwpwbyOi73SgzTQrmmHXCSnCZdjRMcL6CF9QogAPTz5XMFpUGJTUdd-NR9GIMLi0JiQqI8msiHKdSA6tiN5wZDNH4gVV82OhRaucbHpvejAIbWGSXxuFzGCPknbq3zbY5ZuEya-m9PKCYEMgwd5bBwL1FIU6ZvZ1tLVPwQWIitmDXnAAD8LCUA6Hb2jj6jR7m&amp;btnG=Telusuri%20gambar&amp;hl=id" TargetMode="External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www.w3schools.com/" TargetMode="External"/><Relationship Id="rId31" Type="http://schemas.openxmlformats.org/officeDocument/2006/relationships/hyperlink" Target="https://www.google.com/search?tbs=sbi:AMhZZitCZPN4J27xwwUGcsUnomxq1uAq9suT68lnNubZ15HZrmCkP87yLxaSAg4d0-Mem_1BJZtYavEifPuHYzjBdpJ6GBDyOtc-V1uf1GsRWqgfB58umpmzcwME8q07Rxk46V1eYW53mziisqJhglnPHAYCsieM63QNbkJvadUkUlD4Imwjn9nNdRzwYRdI-CyBqPv5C_1AMLoPo2ouMd3-1QTBG6xKQ9MN2Zg-vgyi-eY3TO4Vo6Ohp9q01cryHH9YZ2jo_1FZchdKgkhJ-hbFTFR41ign8GJ75tbUaT3ieJSNpYmtesLrohGAYPC4oqmcEe1fw2MWJ6v&amp;hl=id" TargetMode="External"/><Relationship Id="rId44" Type="http://schemas.openxmlformats.org/officeDocument/2006/relationships/hyperlink" Target="https://www.google.com/search?tbs=sbi:AMhZZit2MmjFBYPm6FJ2OdbvPPMVGf4XqSZYIOwE_15C6zqsGQaCiQXMrsotLySIYCsw7eK_1cjrfAWxFpQo3bnoQqyORD8nhHdK8RQH9fli1BAfgRuSP7FZ34alVEbTuyGkFRY0TkjsY5TWcMNIoVGrM2FbJj47heUVKUAKvR6K_1Se9dMMwJOXp5b-ivlUhnyj7BfuS-uPrpVPfleE3mc7X0MzcJvNZBvpmuTVaT_1NI1FPw5Q4n4KEVxsbDxqI0WWiW92Po7VtMr1c1JV9nniTy1dhrWU1MGPw88Ug0KECfy9QV_1kmxg9JU0mjcqELk1prjRtuqo_1Kqmg&amp;btnG=Telusuri%20gambar&amp;hl=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google.com/search?tbs=sbi:AMhZZivKzJbp4tOjjQng-xy0RGO1SMKSyxTLNG7-7bhCyDx58oG8N5u89Zv6ANdvZHdvJ8Zi3vL82cd_1RZjlvxbRWo84-AoQvCKSjHwXp4yPN1M2taACqoo6OUYoRHvQrE9CjNVadd8Ehg9dlmEsHeHEmhu_1Ab5aOuarea2lLF3Nk1jT2s_1zS8gYUrKq_1uKbnIbzMTMylf8mWP7Nj0OKNNH7tzjy25IB7pEWTNh7Y4ouOKQD_1kB38mTtD8vFgIkGh-00rr1TLoFI00ZmFr7AWguwtzKIYpDkmOsuKtkJCmDRgV5w11cc9PTYgju94lRUjEakFSyPC_1XHNqpllYR7qHHgtMXeG-ucUA&amp;hl=id" TargetMode="External"/><Relationship Id="rId27" Type="http://schemas.openxmlformats.org/officeDocument/2006/relationships/hyperlink" Target="https://www.google.com/search?tbs=sbi:AMhZZivELRzupOb2Qeydjhmhk3PoALGvh7WX2ZLR4r6lMSjIuec63yluAffxgVwCVvQPfYmRNK1PFq--FZYHsF5758kZI5hvA_1-2XHenEVOIQF6CO6uk8-SCEnv3521mn4CWBLUGGmUakuEayGQg1l6ErREx5SHnIy7KnyFI6K2a5LOmKxRJHkgNTX4Uf1Y83JPt8pmbXRkSACMPhRdF9xALZbMZU8VM-ec1cc9Saln-Qh-o5Zl7VVxkACjCXsAEqS2tBPUld9eAD6AhNVfky6QMB5h3AjOvpmTiVJ0CE30D6jJk6Al_1o1XygTGTlV7Ou4bJnQWLx_1_1s&amp;hl=id" TargetMode="External"/><Relationship Id="rId30" Type="http://schemas.openxmlformats.org/officeDocument/2006/relationships/hyperlink" Target="https://www.google.com/search?tbs=sbi:AMhZZis_1AObgIObvR0NFmgNfw8hwjTxlrbYSUPgxCcvPqWFLrJu-dLcsHao56d8L9RlLHCaTtI4XgYLoRipTQ-wiaUZdrttoBgPfuCh8GZUdGVAgcKIlRlAYWCBnDcH1sByX2cAr4adr6IoVzM4IwT13jVm9Frb7AORcQjYEljrKbFj0RgK2bUsed_1X1NnPxCG9pnKTCJv4LJDy_18z245n_1Af8F38_15X8OU63eu9Fk6pFpvb3JVEHz_18D5PUqtybW6CSUurd_1X7gNEZRcw08GqlNcYHyic0knjjpdpQdarH58TPVypw7Qz6uMyRzWbgl8cWG6g7Ny_1_16&amp;hl=id" TargetMode="External"/><Relationship Id="rId35" Type="http://schemas.openxmlformats.org/officeDocument/2006/relationships/hyperlink" Target="https://www.google.com/search?tbs=sbi:AMhZZisQezzNOiB4JmGGdsU5Xuoxs0w68XiFJIx5Dr_1chFO5sJFqehDbU6Xyjy2M_1nxI0XSDoum5-BqrcakgQbygB2fy2_1W1h_1J8pAa3wLKlmxPk-8l0wDEq0mEawFQw6e70Xkwg58pxN61OlTwca4kpj404XAZDJc2PiQj0H8i2U6YzCVZLp48ljsATn2q3dVGDU85OOXj_1K1kaHu89aZNVri5myl6xofmZv3RwDM3XMRRl9ptHlG9241Po_1BCMXZQuO0tygf2h4j7ub_1GMJ7O8Bntw5_1C4zSIvciSGL4uxHaWC5SOTMjvFOHPaRH2Nnp_1j4uvenkOZlaFdSnv1spkPRrE7CjaD3w&amp;btnG=Telusuri%20gambar&amp;hl=id" TargetMode="External"/><Relationship Id="rId43" Type="http://schemas.openxmlformats.org/officeDocument/2006/relationships/hyperlink" Target="https://www.google.com/search?tbs=sbi:AMhZZisp4Xsl5WK2tpq65qF8leonwTJOU7BhnnB0j0ddOM0w5CoJNeRyrtJ_1f2uXOCJj7O25j52zwDu29SqEVxb0xmtkBGKdz7iB6kM9OhKeQTOt62-w3XJ0ueP5d8obzVDzoCTMESAQGfxDqv1DbkHxehblNAoGS2kRilUbUAHiv7XhBaEJL_1wQPa91ooWi_1bgPAhoD6u_17QNplRMhNVj4TroNncheXbaVxzmE8Tn7db2Kh8_1Tj1phjm_1BASgODdH5PcjZ2nuP7qrI2-OG9NCCFwek61RxjyXF_1H2wxAc4duEf0L1IX03A96LN1YaBOvGnKACK0Uh9Q&amp;btnG=Telusuri%20gambar&amp;hl=id" TargetMode="External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google.com/search?tbs=sbi:AMhZZit3QGSu-dgIpNzkHiojnIr60qvGBZHyqY-uXPJ-esnwolGnnkP0JAh5oF3DM54zpAsRpC3IUOqQWSlXdIiIXE5BkdbRAkQT8Ox9elh4zHfY1X8gwdY11z8C7aUfAm8pAxNu3AqYj99jHhjnXmWxc8WZaFuV3aZPaiStg4sMz2Rlm8hoRGkR0vUi8zW6Cte1ekAwLHpxCKDh8pGGS6MQJOcOawRk8SIg8FUGr8uiRt2qj5k4Pt_1Pc3WoOPDg2O7FNQL09RN4dUITqX6jqRqBQtQGKnjjSAvXTjGvbEWQz9ZT9AHi6hc-HDNsgAsSqPbLgfVSAui6AeTxEcy32DRC1OuYse1fWQ&amp;hl=id" TargetMode="External"/><Relationship Id="rId33" Type="http://schemas.openxmlformats.org/officeDocument/2006/relationships/hyperlink" Target="https://www.google.com/search?tbs=sbi:AMhZZit2ZIGDhtvNALUaBBNRamTPbg0UtHP3GzXQRx3yI9jumB97TJ2Ww6b12KT8vw8vDHpf7S5FsfQNMYhChdH4a9RWbUcI24Ha5cRpd6720YgYOApsBLH4dtv_1s1sara534lfF-eXCHCoxuGYu5HzFd4_1KyExEdugVvSNdtb0n3uZpDva9VO0Zt5pWsKHGEkWu202EFDH1a2rLf0Jcl9HL4xQlYxVk4Ro0TCURVVhIE4KDcokHhW5XKy6yHVfzB6obFCBMlU6OCtr_1i3Bl-9pB4owtndQ6HKs--oyhGpU6mTLrndee61fKhsZ8DO_1j4rbk3c7o7UooeH7U-CjqNtLFzhgGl5m8kw&amp;hl=id" TargetMode="External"/><Relationship Id="rId38" Type="http://schemas.openxmlformats.org/officeDocument/2006/relationships/hyperlink" Target="https://www.google.com/search?tbs=sbi:AMhZZisW8PidMaEmsvgt2zLismKHEgaQbpteHuSQm6VVJLR84CkdDJdCc-Z4RuEmnQXFTDRAG0cmU2JYW2r9KU-3JCYJs2b3GDbTqFQO9U5rZcQdvi1BcLCWLVXf7qOB5ATmkHsGvJ5fJ4z7PAF4045xIyhO9MtplNY8BJMIZa9mUVzz8FuYtXXkYvRQMwOsZrNliX93O8oyxiOXb27MY9db0egtr7OmKX4eJNtCdS_1DwXJxY-c4pGbpHmAOILIp8F0IgyF8ZHu8VlHKnhcFWlSW23rx831DzysisNv0deTyj2WdrlVPzhK93sHL6GBPM0ihM52TPf3Y&amp;btnG=Telusuri%20gambar&amp;hl=id" TargetMode="External"/><Relationship Id="rId46" Type="http://schemas.openxmlformats.org/officeDocument/2006/relationships/header" Target="header1.xml"/><Relationship Id="rId20" Type="http://schemas.openxmlformats.org/officeDocument/2006/relationships/hyperlink" Target="https://www.google.com/search?tbs=sbi:AMhZZis9PiO5rcaGX9IZEe8g8NbrjGJyUgQei4fWz6qeqirfRsBEk4SZH1lTxNZ-s_1xedP21wgHhJrO9b-qnBTke4g93LpThZsbeY4-X9SqURD8kS11koQshzKdTdQl-VPzpqJuxbqH3Hbf_1aBGkP2w8_1xKrYGz9zLl71RMmBHgeU4DE_1T0ZmylnyiMAmzmDv5n6U4YJvmpy9hmkaZV3_1C3vcSpS8YYSZ6UWUZd1LwdIjUmTGjJBppSfKMo5pHeptuQ6ptOyo7eSJbqwt54E-1gkzHxwJVMbDxCOcCXEs1XBVUtSWTWPYE4dturPbz1YVXg8ki6ZsPUc&amp;hl=id" TargetMode="External"/><Relationship Id="rId41" Type="http://schemas.openxmlformats.org/officeDocument/2006/relationships/hyperlink" Target="https://www.google.com/search?tbs=sbi:AMhZZivx8jA6LhS2x3IvazeB7lGve5ziEy0W98b2squFege9B6XTHSXFNmX24hGbAMgh6jKUelXDP7TeEWm-muiRH9k5AODy82BgC7TgsDKVCRYrhJGS6jF30cid9iVZ3dK2FcANw9qWeL4jZKcn5-hNf05LMaMss1-lpR0HfBy3hHbZWet4l1W3_1zLEFZyuIDfLMZWI-26nHa6DVIb-v2WGr6Jc6HzDoCoPM0C2OSQ1Hvd9W9pGzkNUn1SUk7QPlq6v5UJzceXjJ0x2TGo4HmJRQtzDPEGHhi1_1r2qISP02ngu_1KXCS63sw1RDBtNgXyEF8WOCfM9vFdgtMHkRUv9TAb7V_1rbmDQA&amp;btnG=Telusuri%20gambar&amp;hl=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169</TotalTime>
  <Pages>11</Pages>
  <Words>3644</Words>
  <Characters>20773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Adryan Sucipto</cp:lastModifiedBy>
  <cp:revision>352</cp:revision>
  <dcterms:created xsi:type="dcterms:W3CDTF">2017-10-20T05:51:00Z</dcterms:created>
  <dcterms:modified xsi:type="dcterms:W3CDTF">2021-06-11T14:54:00Z</dcterms:modified>
</cp:coreProperties>
</file>